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er4.xml" ContentType="application/vnd.openxmlformats-officedocument.wordprocessingml.footer+xml"/>
  <Override PartName="/word/header1.xml" ContentType="application/vnd.openxmlformats-officedocument.wordprocessingml.header+xml"/>
  <Default Extension="png" ContentType="image/png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settings.xml" ContentType="application/vnd.openxmlformats-officedocument.wordprocessingml.settings+xml"/>
  <Default Extension="rels" ContentType="application/vnd.openxmlformats-package.relationships+xml"/>
  <Default Extension="bin" ContentType="application/vnd.openxmlformats-officedocument.wordprocessingml.printerSettings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490" w:rsidRPr="00572272" w:rsidRDefault="000E3490" w:rsidP="000E3490">
      <w:pPr>
        <w:pStyle w:val="ReportTitle"/>
        <w:rPr>
          <w:b/>
          <w:sz w:val="24"/>
        </w:rPr>
      </w:pPr>
    </w:p>
    <w:p w:rsidR="000E3490" w:rsidRPr="00572272" w:rsidRDefault="000E3490" w:rsidP="000E3490">
      <w:pPr>
        <w:pStyle w:val="ReportAuthor"/>
      </w:pPr>
      <w:bookmarkStart w:id="0" w:name="_Ref56070780"/>
      <w:bookmarkEnd w:id="0"/>
    </w:p>
    <w:p w:rsidR="000E3490" w:rsidRPr="00572272" w:rsidRDefault="000E3490" w:rsidP="000E3490">
      <w:pPr>
        <w:pStyle w:val="ReportAuthor"/>
      </w:pPr>
    </w:p>
    <w:p w:rsidR="000E3490" w:rsidRPr="00572272" w:rsidRDefault="000E3490" w:rsidP="000E3490">
      <w:pPr>
        <w:pStyle w:val="ReportAuthor"/>
      </w:pPr>
    </w:p>
    <w:p w:rsidR="000E3490" w:rsidRPr="00572272" w:rsidRDefault="000E3490" w:rsidP="000E3490">
      <w:pPr>
        <w:pStyle w:val="ReportAuthor"/>
      </w:pPr>
    </w:p>
    <w:p w:rsidR="000E3490" w:rsidRPr="00572272" w:rsidRDefault="000E3490" w:rsidP="000E3490">
      <w:pPr>
        <w:pStyle w:val="ReportAuthor"/>
      </w:pPr>
    </w:p>
    <w:p w:rsidR="000E3490" w:rsidRPr="00572272" w:rsidRDefault="000E3490" w:rsidP="000E3490">
      <w:pPr>
        <w:pStyle w:val="ReportAuthor"/>
      </w:pPr>
    </w:p>
    <w:p w:rsidR="000E3490" w:rsidRPr="00572272" w:rsidRDefault="000E3490" w:rsidP="000E3490">
      <w:pPr>
        <w:pStyle w:val="ReportAuthor"/>
      </w:pPr>
    </w:p>
    <w:p w:rsidR="000E3490" w:rsidRPr="00572272" w:rsidRDefault="000E3490" w:rsidP="000E3490">
      <w:pPr>
        <w:pStyle w:val="ReportAuthor"/>
      </w:pPr>
    </w:p>
    <w:p w:rsidR="000E3490" w:rsidRPr="003D3DB5" w:rsidRDefault="00424CFA" w:rsidP="000E3490">
      <w:pPr>
        <w:pStyle w:val="ReportTitle"/>
        <w:rPr>
          <w:sz w:val="40"/>
        </w:rPr>
      </w:pPr>
      <w:r w:rsidRPr="003D3DB5">
        <w:rPr>
          <w:sz w:val="40"/>
        </w:rPr>
        <w:t xml:space="preserve">Gemini Observatory </w:t>
      </w:r>
      <w:fldSimple w:instr=" DOCPROPERTY &quot;ICD Number&quot; \* MERGEFORMAT ">
        <w:r w:rsidR="003F3E1B" w:rsidRPr="003F3E1B">
          <w:rPr>
            <w:sz w:val="40"/>
          </w:rPr>
          <w:t>ICD</w:t>
        </w:r>
        <w:r w:rsidR="00A335CA">
          <w:rPr>
            <w:sz w:val="40"/>
          </w:rPr>
          <w:t>XX</w:t>
        </w:r>
      </w:fldSimple>
    </w:p>
    <w:p w:rsidR="000E3490" w:rsidRPr="003D3DB5" w:rsidRDefault="00123EF8" w:rsidP="000E3490">
      <w:pPr>
        <w:pStyle w:val="ReportTitle"/>
      </w:pPr>
      <w:fldSimple w:instr=" TITLE  \* MERGEFORMAT ">
        <w:r w:rsidR="003F3E1B">
          <w:t>G</w:t>
        </w:r>
        <w:r w:rsidR="00A335CA">
          <w:t>DS to Gemini ICD</w:t>
        </w:r>
      </w:fldSimple>
    </w:p>
    <w:p w:rsidR="000E3490" w:rsidRPr="000F6784" w:rsidRDefault="00424CFA" w:rsidP="000E3490">
      <w:pPr>
        <w:pStyle w:val="ReportAuthor"/>
        <w:rPr>
          <w:b w:val="0"/>
          <w:sz w:val="32"/>
        </w:rPr>
      </w:pPr>
      <w:r w:rsidRPr="000F6784">
        <w:rPr>
          <w:b w:val="0"/>
          <w:sz w:val="32"/>
        </w:rPr>
        <w:t xml:space="preserve">Version </w:t>
      </w:r>
      <w:fldSimple w:instr=" DOCPROPERTY &quot;Version&quot;  \* MERGEFORMAT ">
        <w:r w:rsidR="005C44CD" w:rsidRPr="005C44CD">
          <w:rPr>
            <w:b w:val="0"/>
            <w:sz w:val="32"/>
          </w:rPr>
          <w:t>0</w:t>
        </w:r>
        <w:r w:rsidR="00A335CA">
          <w:rPr>
            <w:b w:val="0"/>
            <w:sz w:val="32"/>
          </w:rPr>
          <w:t>1</w:t>
        </w:r>
      </w:fldSimple>
    </w:p>
    <w:p w:rsidR="000E3490" w:rsidRPr="00572272" w:rsidRDefault="000E3490" w:rsidP="000E3490">
      <w:pPr>
        <w:pStyle w:val="ReportAuthor"/>
      </w:pPr>
    </w:p>
    <w:p w:rsidR="000E3490" w:rsidRPr="00572272" w:rsidRDefault="000E3490" w:rsidP="000E3490">
      <w:pPr>
        <w:pStyle w:val="ReportAuthor"/>
        <w:jc w:val="both"/>
      </w:pPr>
    </w:p>
    <w:p w:rsidR="000E3490" w:rsidRPr="00572272" w:rsidRDefault="000E3490" w:rsidP="000E3490">
      <w:pPr>
        <w:pStyle w:val="ReportAuthor"/>
      </w:pPr>
    </w:p>
    <w:p w:rsidR="000E3490" w:rsidRPr="00572272" w:rsidRDefault="000E3490" w:rsidP="000E3490">
      <w:pPr>
        <w:pStyle w:val="ReportAuthor"/>
      </w:pPr>
    </w:p>
    <w:p w:rsidR="000E3490" w:rsidRPr="00572272" w:rsidRDefault="000E3490" w:rsidP="000E3490">
      <w:pPr>
        <w:pStyle w:val="ReportAuthor"/>
      </w:pPr>
    </w:p>
    <w:p w:rsidR="000E3490" w:rsidRPr="00572272" w:rsidRDefault="000E3490" w:rsidP="000E3490">
      <w:pPr>
        <w:pStyle w:val="ReportAuthor"/>
      </w:pPr>
    </w:p>
    <w:p w:rsidR="000E3490" w:rsidRPr="00572272" w:rsidRDefault="000E3490" w:rsidP="000E3490">
      <w:pPr>
        <w:pStyle w:val="ReportAuthor"/>
      </w:pPr>
    </w:p>
    <w:p w:rsidR="000E3490" w:rsidRPr="00BD6118" w:rsidRDefault="00A335CA" w:rsidP="000E3490">
      <w:pPr>
        <w:pStyle w:val="ReportAuthor"/>
      </w:pPr>
      <w:r>
        <w:t>Nicolas A. Barriga, Carlos Quiroz, Arturo N</w:t>
      </w:r>
      <w:r w:rsidRPr="003F3E1B">
        <w:rPr>
          <w:noProof/>
        </w:rPr>
        <w:t>úñez</w:t>
      </w:r>
    </w:p>
    <w:p w:rsidR="000E3490" w:rsidRPr="00BD6118" w:rsidRDefault="000E3490">
      <w:pPr>
        <w:pStyle w:val="ReportAuthor"/>
      </w:pPr>
    </w:p>
    <w:p w:rsidR="000E3490" w:rsidRDefault="000E3490">
      <w:pPr>
        <w:pStyle w:val="ReportAuthor"/>
      </w:pPr>
    </w:p>
    <w:p w:rsidR="000E3490" w:rsidRDefault="00123EF8" w:rsidP="000E3490">
      <w:pPr>
        <w:pStyle w:val="ReportPurpose"/>
        <w:rPr>
          <w:b w:val="0"/>
        </w:rPr>
      </w:pPr>
      <w:fldSimple w:instr=" DOCPROPERTY &quot;Document number&quot;  \* MERGEFORMAT ">
        <w:r w:rsidR="003F3E1B" w:rsidRPr="003F3E1B">
          <w:rPr>
            <w:b w:val="0"/>
          </w:rPr>
          <w:t>G</w:t>
        </w:r>
        <w:r w:rsidR="00A335CA">
          <w:rPr>
            <w:b w:val="0"/>
          </w:rPr>
          <w:t>DSGemini</w:t>
        </w:r>
        <w:r w:rsidR="003F3E1B" w:rsidRPr="003F3E1B">
          <w:rPr>
            <w:b w:val="0"/>
          </w:rPr>
          <w:t>ICD</w:t>
        </w:r>
        <w:r w:rsidR="00A335CA">
          <w:rPr>
            <w:b w:val="0"/>
          </w:rPr>
          <w:t>XX</w:t>
        </w:r>
        <w:r w:rsidR="003F3E1B" w:rsidRPr="003F3E1B">
          <w:rPr>
            <w:b w:val="0"/>
          </w:rPr>
          <w:t>-</w:t>
        </w:r>
      </w:fldSimple>
      <w:r w:rsidR="00A335CA">
        <w:t>27052011</w:t>
      </w:r>
      <w:r w:rsidR="00424CFA">
        <w:rPr>
          <w:b w:val="0"/>
        </w:rPr>
        <w:t>/</w:t>
      </w:r>
      <w:r w:rsidR="00A335CA">
        <w:rPr>
          <w:b w:val="0"/>
        </w:rPr>
        <w:t>01</w:t>
      </w:r>
    </w:p>
    <w:p w:rsidR="000E3490" w:rsidRDefault="00A335CA" w:rsidP="000E3490">
      <w:pPr>
        <w:pStyle w:val="Header"/>
        <w:jc w:val="right"/>
      </w:pPr>
      <w:r>
        <w:t>Created: May 27, 2011</w:t>
      </w:r>
    </w:p>
    <w:p w:rsidR="000E3490" w:rsidRDefault="00424CFA" w:rsidP="000E3490">
      <w:pPr>
        <w:pStyle w:val="Header"/>
        <w:jc w:val="right"/>
        <w:rPr>
          <w:i/>
          <w:iCs/>
        </w:rPr>
      </w:pPr>
      <w:r>
        <w:t xml:space="preserve">Modified: </w:t>
      </w:r>
      <w:r w:rsidR="00123EF8">
        <w:fldChar w:fldCharType="begin"/>
      </w:r>
      <w:r>
        <w:instrText xml:space="preserve"> SAVEDATE \@ "MMMM d, yyyy" \* MERGEFORMAT </w:instrText>
      </w:r>
      <w:r w:rsidR="00123EF8">
        <w:fldChar w:fldCharType="separate"/>
      </w:r>
      <w:r w:rsidR="00A84C61">
        <w:rPr>
          <w:noProof/>
        </w:rPr>
        <w:t>May 27, 2011</w:t>
      </w:r>
      <w:r w:rsidR="00123EF8">
        <w:fldChar w:fldCharType="end"/>
      </w:r>
    </w:p>
    <w:p w:rsidR="000E3490" w:rsidRPr="00691111" w:rsidRDefault="000E3490" w:rsidP="000E3490">
      <w:pPr>
        <w:pStyle w:val="ReportPurpose"/>
        <w:rPr>
          <w:b w:val="0"/>
          <w:sz w:val="18"/>
        </w:rPr>
      </w:pPr>
    </w:p>
    <w:p w:rsidR="000E3490" w:rsidRPr="00691111" w:rsidRDefault="000E3490" w:rsidP="000E3490">
      <w:pPr>
        <w:pStyle w:val="ReportPurpose"/>
        <w:rPr>
          <w:b w:val="0"/>
          <w:sz w:val="18"/>
        </w:rPr>
      </w:pPr>
    </w:p>
    <w:p w:rsidR="000E3490" w:rsidRPr="00691111" w:rsidRDefault="000E3490" w:rsidP="000E3490">
      <w:pPr>
        <w:pStyle w:val="ReportPurpose"/>
        <w:rPr>
          <w:b w:val="0"/>
          <w:sz w:val="18"/>
        </w:rPr>
      </w:pPr>
    </w:p>
    <w:p w:rsidR="000E3490" w:rsidRPr="00691111" w:rsidRDefault="000E3490" w:rsidP="000E3490">
      <w:pPr>
        <w:pStyle w:val="ReportPurpose"/>
        <w:rPr>
          <w:b w:val="0"/>
          <w:sz w:val="18"/>
        </w:rPr>
      </w:pPr>
    </w:p>
    <w:p w:rsidR="000E3490" w:rsidRPr="00691111" w:rsidRDefault="000E3490" w:rsidP="000E3490">
      <w:pPr>
        <w:pStyle w:val="ReportPurpose"/>
        <w:jc w:val="both"/>
        <w:rPr>
          <w:b w:val="0"/>
          <w:sz w:val="18"/>
        </w:rPr>
      </w:pPr>
    </w:p>
    <w:p w:rsidR="000E3490" w:rsidRPr="006B40AA" w:rsidRDefault="00424CFA" w:rsidP="000E3490">
      <w:pPr>
        <w:pStyle w:val="ReportPurpose"/>
        <w:rPr>
          <w:sz w:val="48"/>
        </w:rPr>
      </w:pPr>
      <w:r>
        <w:rPr>
          <w:noProof/>
          <w:sz w:val="18"/>
        </w:rPr>
        <w:drawing>
          <wp:inline distT="0" distB="0" distL="0" distR="0">
            <wp:extent cx="3860800" cy="948055"/>
            <wp:effectExtent l="25400" t="0" r="0" b="0"/>
            <wp:docPr id="1" name="Picture 1" descr="small_gem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all_gem_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94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490" w:rsidRPr="00D47DFB" w:rsidRDefault="000E3490" w:rsidP="000E3490">
      <w:pPr>
        <w:spacing w:after="120"/>
        <w:ind w:left="0"/>
        <w:jc w:val="center"/>
        <w:rPr>
          <w:rFonts w:ascii="Arial" w:hAnsi="Arial"/>
          <w:b/>
          <w:sz w:val="24"/>
        </w:rPr>
      </w:pPr>
    </w:p>
    <w:p w:rsidR="000E3490" w:rsidRPr="00D47DFB" w:rsidRDefault="000E3490" w:rsidP="000E3490">
      <w:pPr>
        <w:spacing w:after="120"/>
        <w:ind w:left="0"/>
        <w:jc w:val="center"/>
        <w:rPr>
          <w:rFonts w:ascii="Arial" w:hAnsi="Arial"/>
          <w:b/>
          <w:sz w:val="24"/>
        </w:rPr>
      </w:pPr>
    </w:p>
    <w:p w:rsidR="000E3490" w:rsidRPr="00D47DFB" w:rsidRDefault="00424CFA" w:rsidP="000E3490">
      <w:pPr>
        <w:spacing w:after="120"/>
        <w:ind w:left="0"/>
        <w:jc w:val="center"/>
        <w:rPr>
          <w:rFonts w:ascii="Arial" w:hAnsi="Arial"/>
          <w:b/>
          <w:sz w:val="24"/>
        </w:rPr>
      </w:pPr>
      <w:r w:rsidRPr="00D47DFB">
        <w:rPr>
          <w:rFonts w:ascii="Arial" w:hAnsi="Arial"/>
          <w:b/>
          <w:sz w:val="24"/>
        </w:rPr>
        <w:t>Change Record</w:t>
      </w:r>
    </w:p>
    <w:tbl>
      <w:tblPr>
        <w:tblW w:w="4745" w:type="pct"/>
        <w:tblInd w:w="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/>
      </w:tblPr>
      <w:tblGrid>
        <w:gridCol w:w="1590"/>
        <w:gridCol w:w="1766"/>
        <w:gridCol w:w="2476"/>
        <w:gridCol w:w="3358"/>
      </w:tblGrid>
      <w:tr w:rsidR="000E3490" w:rsidRPr="00D558BA">
        <w:tc>
          <w:tcPr>
            <w:tcW w:w="865" w:type="pct"/>
            <w:shd w:val="solid" w:color="000000" w:fill="FFFFFF"/>
          </w:tcPr>
          <w:p w:rsidR="000E3490" w:rsidRPr="00D558BA" w:rsidRDefault="00424CFA" w:rsidP="000E3490">
            <w:pPr>
              <w:spacing w:before="40" w:after="40"/>
              <w:ind w:left="0"/>
              <w:jc w:val="center"/>
              <w:rPr>
                <w:b/>
              </w:rPr>
            </w:pPr>
            <w:r w:rsidRPr="00D558BA">
              <w:rPr>
                <w:rFonts w:ascii="Arial" w:hAnsi="Arial"/>
                <w:b/>
              </w:rPr>
              <w:t>Version</w:t>
            </w:r>
          </w:p>
        </w:tc>
        <w:tc>
          <w:tcPr>
            <w:tcW w:w="961" w:type="pct"/>
            <w:shd w:val="solid" w:color="000000" w:fill="FFFFFF"/>
          </w:tcPr>
          <w:p w:rsidR="000E3490" w:rsidRPr="00D558BA" w:rsidRDefault="00424CFA" w:rsidP="000E3490">
            <w:pPr>
              <w:spacing w:before="40" w:after="40"/>
              <w:ind w:left="0"/>
              <w:jc w:val="center"/>
              <w:rPr>
                <w:b/>
              </w:rPr>
            </w:pPr>
            <w:r w:rsidRPr="00D558BA">
              <w:rPr>
                <w:rFonts w:ascii="Arial" w:hAnsi="Arial"/>
                <w:b/>
              </w:rPr>
              <w:t>Date</w:t>
            </w:r>
          </w:p>
        </w:tc>
        <w:tc>
          <w:tcPr>
            <w:tcW w:w="1347" w:type="pct"/>
            <w:shd w:val="solid" w:color="000000" w:fill="FFFFFF"/>
          </w:tcPr>
          <w:p w:rsidR="000E3490" w:rsidRPr="00D558BA" w:rsidRDefault="00424CFA" w:rsidP="000E3490">
            <w:pPr>
              <w:spacing w:before="40" w:after="40"/>
              <w:ind w:left="0"/>
              <w:jc w:val="center"/>
              <w:rPr>
                <w:b/>
              </w:rPr>
            </w:pPr>
            <w:r w:rsidRPr="00D558BA">
              <w:rPr>
                <w:rFonts w:ascii="Arial" w:hAnsi="Arial"/>
                <w:b/>
              </w:rPr>
              <w:t>Author</w:t>
            </w:r>
          </w:p>
        </w:tc>
        <w:tc>
          <w:tcPr>
            <w:tcW w:w="1827" w:type="pct"/>
            <w:shd w:val="solid" w:color="000000" w:fill="FFFFFF"/>
          </w:tcPr>
          <w:p w:rsidR="000E3490" w:rsidRPr="00D558BA" w:rsidRDefault="00424CFA" w:rsidP="000E3490">
            <w:pPr>
              <w:spacing w:before="40" w:after="40"/>
              <w:ind w:left="0"/>
              <w:jc w:val="center"/>
              <w:rPr>
                <w:rFonts w:ascii="Arial" w:hAnsi="Arial"/>
                <w:b/>
              </w:rPr>
            </w:pPr>
            <w:r w:rsidRPr="00D558BA">
              <w:rPr>
                <w:rFonts w:ascii="Arial" w:hAnsi="Arial"/>
                <w:b/>
              </w:rPr>
              <w:t>Notes</w:t>
            </w:r>
          </w:p>
        </w:tc>
      </w:tr>
      <w:tr w:rsidR="000E3490" w:rsidRPr="00D558BA">
        <w:tc>
          <w:tcPr>
            <w:tcW w:w="865" w:type="pct"/>
            <w:shd w:val="clear" w:color="auto" w:fill="auto"/>
          </w:tcPr>
          <w:p w:rsidR="000E3490" w:rsidRPr="00D558BA" w:rsidRDefault="00424CFA" w:rsidP="000E3490">
            <w:pPr>
              <w:spacing w:before="60" w:after="60"/>
            </w:pPr>
            <w:r w:rsidRPr="00D558BA">
              <w:t>1</w:t>
            </w:r>
          </w:p>
        </w:tc>
        <w:tc>
          <w:tcPr>
            <w:tcW w:w="961" w:type="pct"/>
            <w:shd w:val="clear" w:color="auto" w:fill="auto"/>
          </w:tcPr>
          <w:p w:rsidR="000E3490" w:rsidRPr="00D558BA" w:rsidRDefault="00A335CA" w:rsidP="000E3490">
            <w:pPr>
              <w:spacing w:before="60" w:after="60"/>
              <w:ind w:left="0"/>
              <w:jc w:val="center"/>
            </w:pPr>
            <w:r>
              <w:t>May 27, 2011</w:t>
            </w:r>
          </w:p>
        </w:tc>
        <w:tc>
          <w:tcPr>
            <w:tcW w:w="1347" w:type="pct"/>
            <w:shd w:val="clear" w:color="auto" w:fill="auto"/>
          </w:tcPr>
          <w:p w:rsidR="000E3490" w:rsidRPr="00D558BA" w:rsidRDefault="00A335CA" w:rsidP="000E3490">
            <w:pPr>
              <w:spacing w:before="60" w:after="60"/>
              <w:ind w:left="0"/>
              <w:jc w:val="center"/>
            </w:pPr>
            <w:r>
              <w:t>Nicolas A. Barriga</w:t>
            </w:r>
          </w:p>
        </w:tc>
        <w:tc>
          <w:tcPr>
            <w:tcW w:w="1827" w:type="pct"/>
          </w:tcPr>
          <w:p w:rsidR="000E3490" w:rsidRDefault="00424CFA" w:rsidP="00424CFA">
            <w:pPr>
              <w:numPr>
                <w:ilvl w:val="0"/>
                <w:numId w:val="5"/>
              </w:numPr>
              <w:tabs>
                <w:tab w:val="clear" w:pos="1296"/>
              </w:tabs>
              <w:spacing w:before="60" w:after="60"/>
              <w:ind w:left="253" w:hanging="287"/>
              <w:jc w:val="left"/>
            </w:pPr>
            <w:r>
              <w:t>First Version</w:t>
            </w:r>
          </w:p>
        </w:tc>
      </w:tr>
    </w:tbl>
    <w:p w:rsidR="000E3490" w:rsidRPr="006B40AA" w:rsidRDefault="000E3490" w:rsidP="000E3490">
      <w:pPr>
        <w:pStyle w:val="ReportPurpose"/>
        <w:rPr>
          <w:rFonts w:ascii="Times New Roman" w:hAnsi="Times New Roman"/>
          <w:b w:val="0"/>
        </w:rPr>
      </w:pPr>
    </w:p>
    <w:p w:rsidR="005A4074" w:rsidRDefault="00424CFA" w:rsidP="000E3490">
      <w:pPr>
        <w:jc w:val="center"/>
        <w:rPr>
          <w:rFonts w:ascii="Arial" w:hAnsi="Arial"/>
          <w:b/>
          <w:sz w:val="24"/>
        </w:rPr>
      </w:pPr>
      <w:bookmarkStart w:id="1" w:name="_Toc482440238"/>
      <w:r w:rsidRPr="00691111">
        <w:rPr>
          <w:rFonts w:ascii="Arial" w:hAnsi="Arial"/>
          <w:b/>
          <w:sz w:val="24"/>
        </w:rPr>
        <w:br w:type="page"/>
      </w:r>
    </w:p>
    <w:bookmarkEnd w:id="1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4"/>
        </w:rPr>
        <w:id w:val="249096898"/>
        <w:docPartObj>
          <w:docPartGallery w:val="Table of Contents"/>
          <w:docPartUnique/>
        </w:docPartObj>
      </w:sdtPr>
      <w:sdtContent>
        <w:p w:rsidR="006A473F" w:rsidRDefault="006A473F">
          <w:pPr>
            <w:pStyle w:val="TOCHeading"/>
          </w:pPr>
          <w:r>
            <w:t>Table of Contents</w:t>
          </w:r>
        </w:p>
        <w:p w:rsidR="006A473F" w:rsidRDefault="00123EF8">
          <w:pPr>
            <w:pStyle w:val="TOC1"/>
            <w:tabs>
              <w:tab w:val="left" w:pos="370"/>
              <w:tab w:val="right" w:leader="dot" w:pos="9458"/>
            </w:tabs>
            <w:rPr>
              <w:rFonts w:eastAsiaTheme="minorEastAsia" w:cstheme="minorBidi"/>
              <w:b w:val="0"/>
              <w:noProof/>
            </w:rPr>
          </w:pPr>
          <w:r w:rsidRPr="00123EF8">
            <w:fldChar w:fldCharType="begin"/>
          </w:r>
          <w:r w:rsidR="006A473F">
            <w:instrText xml:space="preserve"> TOC \o "1-3" \h \z \u </w:instrText>
          </w:r>
          <w:r w:rsidRPr="00123EF8">
            <w:fldChar w:fldCharType="separate"/>
          </w:r>
          <w:r w:rsidR="006A473F" w:rsidRPr="00766D29">
            <w:rPr>
              <w:noProof/>
            </w:rPr>
            <w:t>1</w:t>
          </w:r>
          <w:r w:rsidR="006A473F">
            <w:rPr>
              <w:rFonts w:eastAsiaTheme="minorEastAsia" w:cstheme="minorBidi"/>
              <w:b w:val="0"/>
              <w:noProof/>
            </w:rPr>
            <w:tab/>
          </w:r>
          <w:r w:rsidR="006A473F">
            <w:rPr>
              <w:noProof/>
            </w:rPr>
            <w:t>Introduction</w:t>
          </w:r>
          <w:r w:rsidR="006A473F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6A473F">
            <w:rPr>
              <w:noProof/>
            </w:rPr>
            <w:instrText xml:space="preserve"> PAGEREF _Toc168126717 \h </w:instrText>
          </w:r>
          <w:r w:rsidR="00A84C61">
            <w:rPr>
              <w:noProof/>
            </w:rPr>
          </w:r>
          <w:r>
            <w:rPr>
              <w:noProof/>
            </w:rPr>
            <w:fldChar w:fldCharType="separate"/>
          </w:r>
          <w:r w:rsidR="006A473F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6A473F" w:rsidRDefault="006A473F">
          <w:pPr>
            <w:pStyle w:val="TOC2"/>
            <w:tabs>
              <w:tab w:val="left" w:pos="716"/>
              <w:tab w:val="right" w:leader="dot" w:pos="9458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rFonts w:eastAsiaTheme="minorEastAsia" w:cstheme="minorBidi"/>
              <w:i/>
              <w:noProof/>
              <w:sz w:val="24"/>
              <w:szCs w:val="24"/>
            </w:rPr>
            <w:tab/>
          </w:r>
          <w:r>
            <w:rPr>
              <w:noProof/>
            </w:rPr>
            <w:t>Document Purpose</w:t>
          </w:r>
          <w:r>
            <w:rPr>
              <w:noProof/>
            </w:rPr>
            <w:tab/>
          </w:r>
          <w:r w:rsidR="00123E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_Toc168126718 \h </w:instrText>
          </w:r>
          <w:r w:rsidR="00A84C61">
            <w:rPr>
              <w:noProof/>
            </w:rPr>
          </w:r>
          <w:r w:rsidR="00123EF8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123EF8">
            <w:rPr>
              <w:noProof/>
            </w:rPr>
            <w:fldChar w:fldCharType="end"/>
          </w:r>
        </w:p>
        <w:p w:rsidR="006A473F" w:rsidRDefault="006A473F">
          <w:pPr>
            <w:pStyle w:val="TOC2"/>
            <w:tabs>
              <w:tab w:val="left" w:pos="716"/>
              <w:tab w:val="right" w:leader="dot" w:pos="9458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noProof/>
            </w:rPr>
            <w:t>1.2</w:t>
          </w:r>
          <w:r>
            <w:rPr>
              <w:rFonts w:eastAsiaTheme="minorEastAsia" w:cstheme="minorBidi"/>
              <w:i/>
              <w:noProof/>
              <w:sz w:val="24"/>
              <w:szCs w:val="24"/>
            </w:rPr>
            <w:tab/>
          </w:r>
          <w:r>
            <w:rPr>
              <w:noProof/>
            </w:rPr>
            <w:t>Intended Readership</w:t>
          </w:r>
          <w:r>
            <w:rPr>
              <w:noProof/>
            </w:rPr>
            <w:tab/>
          </w:r>
          <w:r w:rsidR="00123E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_Toc168126721 \h </w:instrText>
          </w:r>
          <w:r w:rsidR="00A84C61">
            <w:rPr>
              <w:noProof/>
            </w:rPr>
          </w:r>
          <w:r w:rsidR="00123EF8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123EF8">
            <w:rPr>
              <w:noProof/>
            </w:rPr>
            <w:fldChar w:fldCharType="end"/>
          </w:r>
        </w:p>
        <w:p w:rsidR="006A473F" w:rsidRDefault="006A473F">
          <w:pPr>
            <w:pStyle w:val="TOC2"/>
            <w:tabs>
              <w:tab w:val="left" w:pos="716"/>
              <w:tab w:val="right" w:leader="dot" w:pos="9458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noProof/>
            </w:rPr>
            <w:t>1.3</w:t>
          </w:r>
          <w:r>
            <w:rPr>
              <w:rFonts w:eastAsiaTheme="minorEastAsia" w:cstheme="minorBidi"/>
              <w:i/>
              <w:noProof/>
              <w:sz w:val="24"/>
              <w:szCs w:val="24"/>
            </w:rPr>
            <w:tab/>
          </w:r>
          <w:r>
            <w:rPr>
              <w:noProof/>
            </w:rPr>
            <w:t>Conventions</w:t>
          </w:r>
          <w:r>
            <w:rPr>
              <w:noProof/>
            </w:rPr>
            <w:tab/>
          </w:r>
          <w:r w:rsidR="00123E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_Toc168126722 \h </w:instrText>
          </w:r>
          <w:r w:rsidR="00A84C61">
            <w:rPr>
              <w:noProof/>
            </w:rPr>
          </w:r>
          <w:r w:rsidR="00123EF8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123EF8">
            <w:rPr>
              <w:noProof/>
            </w:rPr>
            <w:fldChar w:fldCharType="end"/>
          </w:r>
        </w:p>
        <w:p w:rsidR="006A473F" w:rsidRDefault="006A473F">
          <w:pPr>
            <w:pStyle w:val="TOC2"/>
            <w:tabs>
              <w:tab w:val="left" w:pos="716"/>
              <w:tab w:val="right" w:leader="dot" w:pos="9458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noProof/>
            </w:rPr>
            <w:t>1.4</w:t>
          </w:r>
          <w:r>
            <w:rPr>
              <w:rFonts w:eastAsiaTheme="minorEastAsia" w:cstheme="minorBidi"/>
              <w:i/>
              <w:noProof/>
              <w:sz w:val="24"/>
              <w:szCs w:val="24"/>
            </w:rPr>
            <w:tab/>
          </w:r>
          <w:r>
            <w:rPr>
              <w:noProof/>
            </w:rPr>
            <w:t>Acronyms</w:t>
          </w:r>
          <w:r>
            <w:rPr>
              <w:noProof/>
            </w:rPr>
            <w:tab/>
          </w:r>
          <w:r w:rsidR="00123E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_Toc168126723 \h </w:instrText>
          </w:r>
          <w:r w:rsidR="00A84C61">
            <w:rPr>
              <w:noProof/>
            </w:rPr>
          </w:r>
          <w:r w:rsidR="00123EF8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123EF8">
            <w:rPr>
              <w:noProof/>
            </w:rPr>
            <w:fldChar w:fldCharType="end"/>
          </w:r>
        </w:p>
        <w:p w:rsidR="006A473F" w:rsidRDefault="006A473F">
          <w:pPr>
            <w:pStyle w:val="TOC2"/>
            <w:tabs>
              <w:tab w:val="left" w:pos="716"/>
              <w:tab w:val="right" w:leader="dot" w:pos="9458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noProof/>
            </w:rPr>
            <w:t>1.5</w:t>
          </w:r>
          <w:r>
            <w:rPr>
              <w:rFonts w:eastAsiaTheme="minorEastAsia" w:cstheme="minorBidi"/>
              <w:i/>
              <w:noProof/>
              <w:sz w:val="24"/>
              <w:szCs w:val="24"/>
            </w:rPr>
            <w:tab/>
          </w:r>
          <w:r>
            <w:rPr>
              <w:noProof/>
            </w:rPr>
            <w:t>Reference Materials</w:t>
          </w:r>
          <w:r>
            <w:rPr>
              <w:noProof/>
            </w:rPr>
            <w:tab/>
          </w:r>
          <w:r w:rsidR="00123E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_Toc168126724 \h </w:instrText>
          </w:r>
          <w:r w:rsidR="00A84C61">
            <w:rPr>
              <w:noProof/>
            </w:rPr>
          </w:r>
          <w:r w:rsidR="00123EF8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123EF8">
            <w:rPr>
              <w:noProof/>
            </w:rPr>
            <w:fldChar w:fldCharType="end"/>
          </w:r>
        </w:p>
        <w:p w:rsidR="006A473F" w:rsidRDefault="006A473F">
          <w:pPr>
            <w:pStyle w:val="TOC2"/>
            <w:tabs>
              <w:tab w:val="left" w:pos="716"/>
              <w:tab w:val="right" w:leader="dot" w:pos="9458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noProof/>
            </w:rPr>
            <w:t>1.6</w:t>
          </w:r>
          <w:r>
            <w:rPr>
              <w:rFonts w:eastAsiaTheme="minorEastAsia" w:cstheme="minorBidi"/>
              <w:i/>
              <w:noProof/>
              <w:sz w:val="24"/>
              <w:szCs w:val="24"/>
            </w:rPr>
            <w:tab/>
          </w:r>
          <w:r>
            <w:rPr>
              <w:noProof/>
            </w:rPr>
            <w:t>Reference Materials</w:t>
          </w:r>
          <w:r>
            <w:rPr>
              <w:noProof/>
            </w:rPr>
            <w:tab/>
          </w:r>
          <w:r w:rsidR="00123E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_Toc168126725 \h </w:instrText>
          </w:r>
          <w:r w:rsidR="00A84C61">
            <w:rPr>
              <w:noProof/>
            </w:rPr>
          </w:r>
          <w:r w:rsidR="00123EF8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123EF8">
            <w:rPr>
              <w:noProof/>
            </w:rPr>
            <w:fldChar w:fldCharType="end"/>
          </w:r>
        </w:p>
        <w:p w:rsidR="006A473F" w:rsidRDefault="006A473F">
          <w:pPr>
            <w:pStyle w:val="TOC1"/>
            <w:tabs>
              <w:tab w:val="left" w:pos="370"/>
              <w:tab w:val="right" w:leader="dot" w:pos="9458"/>
            </w:tabs>
            <w:rPr>
              <w:rFonts w:eastAsiaTheme="minorEastAsia" w:cstheme="minorBidi"/>
              <w:b w:val="0"/>
              <w:noProof/>
            </w:rPr>
          </w:pPr>
          <w:r w:rsidRPr="00766D29">
            <w:rPr>
              <w:noProof/>
            </w:rPr>
            <w:t>2</w:t>
          </w:r>
          <w:r>
            <w:rPr>
              <w:rFonts w:eastAsiaTheme="minorEastAsia" w:cstheme="minorBidi"/>
              <w:b w:val="0"/>
              <w:noProof/>
            </w:rPr>
            <w:tab/>
          </w:r>
          <w:r>
            <w:rPr>
              <w:noProof/>
            </w:rPr>
            <w:t>Overview of the Gemini Data Service</w:t>
          </w:r>
          <w:r>
            <w:rPr>
              <w:noProof/>
            </w:rPr>
            <w:tab/>
          </w:r>
          <w:r w:rsidR="00123E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_Toc168126726 \h </w:instrText>
          </w:r>
          <w:r w:rsidR="00A84C61">
            <w:rPr>
              <w:noProof/>
            </w:rPr>
          </w:r>
          <w:r w:rsidR="00123EF8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123EF8">
            <w:rPr>
              <w:noProof/>
            </w:rPr>
            <w:fldChar w:fldCharType="end"/>
          </w:r>
        </w:p>
        <w:p w:rsidR="006A473F" w:rsidRDefault="006A473F">
          <w:pPr>
            <w:pStyle w:val="TOC1"/>
            <w:tabs>
              <w:tab w:val="left" w:pos="370"/>
              <w:tab w:val="right" w:leader="dot" w:pos="9458"/>
            </w:tabs>
            <w:rPr>
              <w:rFonts w:eastAsiaTheme="minorEastAsia" w:cstheme="minorBidi"/>
              <w:b w:val="0"/>
              <w:noProof/>
            </w:rPr>
          </w:pPr>
          <w:r w:rsidRPr="00766D29">
            <w:rPr>
              <w:noProof/>
            </w:rPr>
            <w:t>3</w:t>
          </w:r>
          <w:r>
            <w:rPr>
              <w:rFonts w:eastAsiaTheme="minorEastAsia" w:cstheme="minorBidi"/>
              <w:b w:val="0"/>
              <w:noProof/>
            </w:rPr>
            <w:tab/>
          </w:r>
          <w:r>
            <w:rPr>
              <w:noProof/>
            </w:rPr>
            <w:t>GDS &lt;-&gt; ODB Interface</w:t>
          </w:r>
          <w:r>
            <w:rPr>
              <w:noProof/>
            </w:rPr>
            <w:tab/>
          </w:r>
          <w:r w:rsidR="00123E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_Toc168126727 \h </w:instrText>
          </w:r>
          <w:r w:rsidR="00A84C61">
            <w:rPr>
              <w:noProof/>
            </w:rPr>
          </w:r>
          <w:r w:rsidR="00123EF8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123EF8">
            <w:rPr>
              <w:noProof/>
            </w:rPr>
            <w:fldChar w:fldCharType="end"/>
          </w:r>
        </w:p>
        <w:p w:rsidR="006A473F" w:rsidRDefault="006A473F">
          <w:pPr>
            <w:pStyle w:val="TOC1"/>
            <w:tabs>
              <w:tab w:val="left" w:pos="370"/>
              <w:tab w:val="right" w:leader="dot" w:pos="9458"/>
            </w:tabs>
            <w:rPr>
              <w:rFonts w:eastAsiaTheme="minorEastAsia" w:cstheme="minorBidi"/>
              <w:b w:val="0"/>
              <w:noProof/>
            </w:rPr>
          </w:pPr>
          <w:r w:rsidRPr="00766D29">
            <w:rPr>
              <w:noProof/>
            </w:rPr>
            <w:t>4</w:t>
          </w:r>
          <w:r>
            <w:rPr>
              <w:rFonts w:eastAsiaTheme="minorEastAsia" w:cstheme="minorBidi"/>
              <w:b w:val="0"/>
              <w:noProof/>
            </w:rPr>
            <w:tab/>
          </w:r>
          <w:r>
            <w:rPr>
              <w:noProof/>
            </w:rPr>
            <w:t>GDS &lt;-&gt; OCS Interface</w:t>
          </w:r>
          <w:r>
            <w:rPr>
              <w:noProof/>
            </w:rPr>
            <w:tab/>
          </w:r>
          <w:r w:rsidR="00123E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_Toc168126728 \h </w:instrText>
          </w:r>
          <w:r w:rsidR="00A84C61">
            <w:rPr>
              <w:noProof/>
            </w:rPr>
          </w:r>
          <w:r w:rsidR="00123EF8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123EF8">
            <w:rPr>
              <w:noProof/>
            </w:rPr>
            <w:fldChar w:fldCharType="end"/>
          </w:r>
        </w:p>
        <w:p w:rsidR="006A473F" w:rsidRDefault="006A473F">
          <w:pPr>
            <w:pStyle w:val="TOC1"/>
            <w:tabs>
              <w:tab w:val="left" w:pos="370"/>
              <w:tab w:val="right" w:leader="dot" w:pos="9458"/>
            </w:tabs>
            <w:rPr>
              <w:rFonts w:eastAsiaTheme="minorEastAsia" w:cstheme="minorBidi"/>
              <w:b w:val="0"/>
              <w:noProof/>
            </w:rPr>
          </w:pPr>
          <w:r w:rsidRPr="00766D29">
            <w:rPr>
              <w:noProof/>
            </w:rPr>
            <w:t>5</w:t>
          </w:r>
          <w:r>
            <w:rPr>
              <w:rFonts w:eastAsiaTheme="minorEastAsia" w:cstheme="minorBidi"/>
              <w:b w:val="0"/>
              <w:noProof/>
            </w:rPr>
            <w:tab/>
          </w:r>
          <w:r>
            <w:rPr>
              <w:noProof/>
            </w:rPr>
            <w:t>GDS &lt;-&gt; EPICS Interface</w:t>
          </w:r>
          <w:r>
            <w:rPr>
              <w:noProof/>
            </w:rPr>
            <w:tab/>
          </w:r>
          <w:r w:rsidR="00123E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_Toc168126729 \h </w:instrText>
          </w:r>
          <w:r w:rsidR="00A84C61">
            <w:rPr>
              <w:noProof/>
            </w:rPr>
          </w:r>
          <w:r w:rsidR="00123EF8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123EF8">
            <w:rPr>
              <w:noProof/>
            </w:rPr>
            <w:fldChar w:fldCharType="end"/>
          </w:r>
        </w:p>
        <w:p w:rsidR="006A473F" w:rsidRDefault="006A473F">
          <w:pPr>
            <w:pStyle w:val="TOC1"/>
            <w:tabs>
              <w:tab w:val="left" w:pos="370"/>
              <w:tab w:val="right" w:leader="dot" w:pos="9458"/>
            </w:tabs>
            <w:rPr>
              <w:rFonts w:eastAsiaTheme="minorEastAsia" w:cstheme="minorBidi"/>
              <w:b w:val="0"/>
              <w:noProof/>
            </w:rPr>
          </w:pPr>
          <w:r w:rsidRPr="00766D29">
            <w:rPr>
              <w:noProof/>
            </w:rPr>
            <w:t>6</w:t>
          </w:r>
          <w:r>
            <w:rPr>
              <w:rFonts w:eastAsiaTheme="minorEastAsia" w:cstheme="minorBidi"/>
              <w:b w:val="0"/>
              <w:noProof/>
            </w:rPr>
            <w:tab/>
          </w:r>
          <w:r>
            <w:rPr>
              <w:noProof/>
            </w:rPr>
            <w:t>GDS &lt;-&gt; Instrument Interface</w:t>
          </w:r>
          <w:r>
            <w:rPr>
              <w:noProof/>
            </w:rPr>
            <w:tab/>
          </w:r>
          <w:r w:rsidR="00123E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_Toc168126730 \h </w:instrText>
          </w:r>
          <w:r w:rsidR="00A84C61">
            <w:rPr>
              <w:noProof/>
            </w:rPr>
          </w:r>
          <w:r w:rsidR="00123EF8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123EF8">
            <w:rPr>
              <w:noProof/>
            </w:rPr>
            <w:fldChar w:fldCharType="end"/>
          </w:r>
        </w:p>
        <w:p w:rsidR="006A473F" w:rsidRDefault="00123EF8">
          <w:r>
            <w:fldChar w:fldCharType="end"/>
          </w:r>
        </w:p>
      </w:sdtContent>
    </w:sdt>
    <w:p w:rsidR="000E3490" w:rsidRPr="00030E12" w:rsidRDefault="000E3490" w:rsidP="000E3490">
      <w:pPr>
        <w:pStyle w:val="NormalFirst"/>
      </w:pPr>
    </w:p>
    <w:p w:rsidR="000E3490" w:rsidRPr="00030E12" w:rsidRDefault="000E3490" w:rsidP="000E3490"/>
    <w:p w:rsidR="000E3490" w:rsidRPr="00030E12" w:rsidRDefault="000E3490" w:rsidP="000E3490"/>
    <w:p w:rsidR="000E3490" w:rsidRPr="00030E12" w:rsidRDefault="000E3490" w:rsidP="000E3490"/>
    <w:p w:rsidR="000E3490" w:rsidRPr="00030E12" w:rsidRDefault="000E3490" w:rsidP="000E3490"/>
    <w:p w:rsidR="000E3490" w:rsidRPr="00030E12" w:rsidRDefault="000E3490" w:rsidP="000E3490"/>
    <w:p w:rsidR="000E3490" w:rsidRPr="00030E12" w:rsidRDefault="000E3490" w:rsidP="000E3490"/>
    <w:p w:rsidR="000E3490" w:rsidRPr="00030E12" w:rsidRDefault="000E3490" w:rsidP="000E3490"/>
    <w:p w:rsidR="000E3490" w:rsidRPr="00030E12" w:rsidRDefault="000E3490" w:rsidP="000E3490"/>
    <w:p w:rsidR="000E3490" w:rsidRPr="00030E12" w:rsidRDefault="000E3490" w:rsidP="000E3490"/>
    <w:p w:rsidR="000E3490" w:rsidRPr="00030E12" w:rsidRDefault="000E3490" w:rsidP="000E3490"/>
    <w:p w:rsidR="000E3490" w:rsidRPr="00030E12" w:rsidRDefault="000E3490" w:rsidP="000E3490"/>
    <w:p w:rsidR="000E3490" w:rsidRPr="00030E12" w:rsidRDefault="000E3490" w:rsidP="000E3490"/>
    <w:p w:rsidR="000E3490" w:rsidRPr="00030E12" w:rsidRDefault="000E3490" w:rsidP="000E3490"/>
    <w:p w:rsidR="000E3490" w:rsidRPr="00030E12" w:rsidRDefault="000E3490" w:rsidP="000E3490"/>
    <w:p w:rsidR="000E3490" w:rsidRPr="00030E12" w:rsidRDefault="000E3490" w:rsidP="000E3490"/>
    <w:p w:rsidR="000E3490" w:rsidRPr="00030E12" w:rsidRDefault="000E3490" w:rsidP="000E3490"/>
    <w:p w:rsidR="000E3490" w:rsidRPr="00030E12" w:rsidRDefault="000E3490" w:rsidP="000E3490">
      <w:pPr>
        <w:sectPr w:rsidR="000E3490" w:rsidRPr="00030E12">
          <w:footerReference w:type="even" r:id="rId7"/>
          <w:footerReference w:type="default" r:id="rId8"/>
          <w:type w:val="continuous"/>
          <w:pgSz w:w="12240" w:h="15840" w:code="9"/>
          <w:pgMar w:top="720" w:right="1620" w:bottom="1584" w:left="1152" w:gutter="0"/>
          <w:pgBorders>
            <w:top w:val="single" w:sz="4" w:space="1" w:color="auto"/>
          </w:pgBorders>
          <w:pgNumType w:fmt="lowerRoman"/>
          <w:cols w:space="708"/>
          <w:titlePg/>
          <w:docGrid w:linePitch="360"/>
          <w:printerSettings r:id="rId9"/>
        </w:sectPr>
      </w:pPr>
    </w:p>
    <w:p w:rsidR="000E3490" w:rsidRPr="00030E12" w:rsidRDefault="000E3490" w:rsidP="000E3490"/>
    <w:p w:rsidR="000E3490" w:rsidRPr="00030E12" w:rsidRDefault="000E3490" w:rsidP="000E3490">
      <w:pPr>
        <w:ind w:left="0"/>
      </w:pPr>
    </w:p>
    <w:p w:rsidR="005A4074" w:rsidRDefault="005A4074">
      <w:pPr>
        <w:spacing w:before="0"/>
        <w:ind w:left="0"/>
        <w:jc w:val="left"/>
        <w:rPr>
          <w:rFonts w:ascii="Arial" w:hAnsi="Arial"/>
          <w:b/>
          <w:noProof/>
          <w:kern w:val="32"/>
          <w:sz w:val="24"/>
          <w:u w:val="single"/>
        </w:rPr>
      </w:pPr>
      <w:bookmarkStart w:id="2" w:name="_Toc65298745"/>
      <w:bookmarkStart w:id="3" w:name="_Toc65300587"/>
      <w:bookmarkStart w:id="4" w:name="_Ref64979002"/>
      <w:bookmarkStart w:id="5" w:name="_Ref64979009"/>
      <w:bookmarkStart w:id="6" w:name="_Toc123038137"/>
      <w:bookmarkEnd w:id="2"/>
      <w:bookmarkEnd w:id="3"/>
      <w:r>
        <w:br w:type="page"/>
      </w:r>
    </w:p>
    <w:p w:rsidR="000E3490" w:rsidRDefault="00424CFA" w:rsidP="000E3490">
      <w:pPr>
        <w:pStyle w:val="Heading1"/>
      </w:pPr>
      <w:bookmarkStart w:id="7" w:name="_Toc168126717"/>
      <w:r>
        <w:t>Introduction</w:t>
      </w:r>
      <w:bookmarkEnd w:id="4"/>
      <w:bookmarkEnd w:id="5"/>
      <w:bookmarkEnd w:id="6"/>
      <w:bookmarkEnd w:id="7"/>
    </w:p>
    <w:p w:rsidR="000E3490" w:rsidRPr="00985408" w:rsidRDefault="00424CFA" w:rsidP="000E3490">
      <w:pPr>
        <w:pStyle w:val="NormalFirst"/>
        <w:rPr>
          <w:i/>
        </w:rPr>
      </w:pPr>
      <w:r>
        <w:t xml:space="preserve">This document provides a description of the </w:t>
      </w:r>
      <w:r w:rsidR="00593DB9">
        <w:t>Gemini Data Service (GDS)</w:t>
      </w:r>
      <w:r>
        <w:t xml:space="preserve"> Interface </w:t>
      </w:r>
      <w:r w:rsidR="00593DB9">
        <w:t>to the Gemini software.</w:t>
      </w:r>
    </w:p>
    <w:p w:rsidR="000E3490" w:rsidRPr="00985408" w:rsidRDefault="00424CFA" w:rsidP="005A4074">
      <w:pPr>
        <w:pStyle w:val="Heading2"/>
      </w:pPr>
      <w:bookmarkStart w:id="8" w:name="_Toc123038138"/>
      <w:bookmarkStart w:id="9" w:name="_Toc168126718"/>
      <w:r w:rsidRPr="00985408">
        <w:t>Document Purpose</w:t>
      </w:r>
      <w:bookmarkEnd w:id="8"/>
      <w:bookmarkEnd w:id="9"/>
    </w:p>
    <w:p w:rsidR="000E3490" w:rsidRPr="00985408" w:rsidRDefault="00424CFA" w:rsidP="000E3490">
      <w:pPr>
        <w:pStyle w:val="NormalFirst"/>
      </w:pPr>
      <w:r w:rsidRPr="00985408">
        <w:t xml:space="preserve">The purpose of this document is to present </w:t>
      </w:r>
      <w:r w:rsidR="00593DB9">
        <w:t>the GDS interface</w:t>
      </w:r>
      <w:r w:rsidRPr="00985408">
        <w:t>.  This document does the following:</w:t>
      </w:r>
    </w:p>
    <w:p w:rsidR="005A4074" w:rsidRDefault="00593DB9" w:rsidP="000E3490">
      <w:pPr>
        <w:pStyle w:val="NormalBullet"/>
      </w:pPr>
      <w:bookmarkStart w:id="10" w:name="_Toc168125507"/>
      <w:bookmarkStart w:id="11" w:name="_Toc168126719"/>
      <w:r>
        <w:t>Bla bla</w:t>
      </w:r>
      <w:bookmarkEnd w:id="10"/>
      <w:bookmarkEnd w:id="11"/>
    </w:p>
    <w:p w:rsidR="000E3490" w:rsidRPr="00985408" w:rsidRDefault="005A4074" w:rsidP="000E3490">
      <w:pPr>
        <w:pStyle w:val="NormalBullet"/>
      </w:pPr>
      <w:bookmarkStart w:id="12" w:name="_Toc168126720"/>
      <w:r>
        <w:t>hfgh</w:t>
      </w:r>
      <w:bookmarkEnd w:id="12"/>
    </w:p>
    <w:p w:rsidR="000E3490" w:rsidRPr="00985408" w:rsidRDefault="00424CFA" w:rsidP="000E3490">
      <w:r w:rsidRPr="00985408">
        <w:t>This document does not rehash the critical information</w:t>
      </w:r>
      <w:r w:rsidR="00253ADD">
        <w:t xml:space="preserve"> </w:t>
      </w:r>
      <w:r w:rsidRPr="00985408">
        <w:t xml:space="preserve">in references </w:t>
      </w:r>
      <w:sdt>
        <w:sdtPr>
          <w:id w:val="249096724"/>
          <w:citation/>
        </w:sdtPr>
        <w:sdtContent>
          <w:fldSimple w:instr=" CITATION Kim1 \l 1033  ">
            <w:r w:rsidR="00A84C61">
              <w:rPr>
                <w:noProof/>
              </w:rPr>
              <w:t>[</w:t>
            </w:r>
            <w:hyperlink w:anchor="Kim1" w:history="1">
              <w:r w:rsidR="00A84C61">
                <w:rPr>
                  <w:rStyle w:val="Footer"/>
                  <w:noProof/>
                </w:rPr>
                <w:t>1</w:t>
              </w:r>
            </w:hyperlink>
            <w:r w:rsidR="00A84C61">
              <w:rPr>
                <w:noProof/>
              </w:rPr>
              <w:t>]</w:t>
            </w:r>
          </w:fldSimple>
        </w:sdtContent>
      </w:sdt>
      <w:r w:rsidRPr="00985408">
        <w:t xml:space="preserve"> and </w:t>
      </w:r>
      <w:sdt>
        <w:sdtPr>
          <w:id w:val="249096690"/>
          <w:citation/>
        </w:sdtPr>
        <w:sdtContent>
          <w:fldSimple w:instr=" CITATION Kim \l 1033  ">
            <w:r w:rsidR="00A84C61">
              <w:rPr>
                <w:noProof/>
              </w:rPr>
              <w:t>[</w:t>
            </w:r>
            <w:hyperlink w:anchor="Kim" w:history="1">
              <w:r w:rsidR="00A84C61">
                <w:rPr>
                  <w:rStyle w:val="Footer"/>
                  <w:noProof/>
                </w:rPr>
                <w:t>2</w:t>
              </w:r>
            </w:hyperlink>
            <w:r w:rsidR="00A84C61">
              <w:rPr>
                <w:noProof/>
              </w:rPr>
              <w:t>]</w:t>
            </w:r>
          </w:fldSimple>
        </w:sdtContent>
      </w:sdt>
      <w:r w:rsidR="00D97F70">
        <w:t>.</w:t>
      </w:r>
      <w:r w:rsidR="00253ADD">
        <w:t xml:space="preserve"> </w:t>
      </w:r>
      <w:r w:rsidRPr="00985408">
        <w:t xml:space="preserve">It is assumed that the reader has read these other documents and understands their content.  </w:t>
      </w:r>
    </w:p>
    <w:p w:rsidR="000E3490" w:rsidRDefault="00424CFA" w:rsidP="005A4074">
      <w:pPr>
        <w:pStyle w:val="Heading2"/>
      </w:pPr>
      <w:bookmarkStart w:id="13" w:name="_Toc482440234"/>
      <w:bookmarkStart w:id="14" w:name="_Toc123038139"/>
      <w:bookmarkStart w:id="15" w:name="_Toc168126721"/>
      <w:r>
        <w:t>Intended Readership</w:t>
      </w:r>
      <w:bookmarkEnd w:id="13"/>
      <w:bookmarkEnd w:id="14"/>
      <w:bookmarkEnd w:id="15"/>
    </w:p>
    <w:p w:rsidR="000E3490" w:rsidRPr="00985408" w:rsidRDefault="00424CFA" w:rsidP="000E3490">
      <w:pPr>
        <w:pStyle w:val="NormalFirst"/>
      </w:pPr>
      <w:r>
        <w:t xml:space="preserve">The intended audience for this document is </w:t>
      </w:r>
      <w:r>
        <w:rPr>
          <w:i/>
        </w:rPr>
        <w:t>groups who are writing software</w:t>
      </w:r>
      <w:r w:rsidR="00593DB9">
        <w:rPr>
          <w:i/>
        </w:rPr>
        <w:t>,</w:t>
      </w:r>
      <w:r>
        <w:rPr>
          <w:i/>
        </w:rPr>
        <w:t xml:space="preserve"> design review documents</w:t>
      </w:r>
      <w:r w:rsidR="00593DB9">
        <w:rPr>
          <w:i/>
        </w:rPr>
        <w:t xml:space="preserve"> or providing operational support</w:t>
      </w:r>
      <w:r>
        <w:t xml:space="preserve"> </w:t>
      </w:r>
      <w:r w:rsidRPr="00D558BA">
        <w:rPr>
          <w:i/>
        </w:rPr>
        <w:t>for Aspen instruments</w:t>
      </w:r>
      <w:r>
        <w:t xml:space="preserve">. </w:t>
      </w:r>
    </w:p>
    <w:p w:rsidR="000E3490" w:rsidRPr="00D558BA" w:rsidRDefault="00424CFA" w:rsidP="005A4074">
      <w:pPr>
        <w:pStyle w:val="Heading2"/>
      </w:pPr>
      <w:bookmarkStart w:id="16" w:name="_Toc123038140"/>
      <w:bookmarkStart w:id="17" w:name="_Toc168126722"/>
      <w:r w:rsidRPr="00D558BA">
        <w:t>Conventions</w:t>
      </w:r>
      <w:bookmarkEnd w:id="16"/>
      <w:bookmarkEnd w:id="17"/>
    </w:p>
    <w:p w:rsidR="000E3490" w:rsidRPr="00D60172" w:rsidRDefault="00424CFA" w:rsidP="000E3490">
      <w:pPr>
        <w:pStyle w:val="NormalFirst"/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27305</wp:posOffset>
            </wp:positionV>
            <wp:extent cx="556260" cy="571500"/>
            <wp:effectExtent l="0" t="0" r="0" b="0"/>
            <wp:wrapNone/>
            <wp:docPr id="29" name="Picture 29" descr="GIAPIGraffleFig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IAPIGraffleFigure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60172">
        <w:t xml:space="preserve">The </w:t>
      </w:r>
      <w:r w:rsidR="00593DB9">
        <w:t>GDS</w:t>
      </w:r>
      <w:r w:rsidRPr="00D60172">
        <w:t xml:space="preserve"> is still under </w:t>
      </w:r>
      <w:r w:rsidR="00593DB9">
        <w:t xml:space="preserve">active </w:t>
      </w:r>
      <w:r w:rsidRPr="00D60172">
        <w:t>development and things that are expected to undergo some changes are marked like this paragraph with a yellow exclamation point.  There are not many of these situations in this document.</w:t>
      </w:r>
    </w:p>
    <w:p w:rsidR="000E3490" w:rsidRPr="00D60172" w:rsidRDefault="00424CFA" w:rsidP="000E3490">
      <w:r w:rsidRPr="00D60172">
        <w:t xml:space="preserve">Code examples and individual methods are written in a fixed-width font like this: </w:t>
      </w:r>
      <w:r w:rsidRPr="00D60172">
        <w:rPr>
          <w:rStyle w:val="Code"/>
          <w:color w:val="000000"/>
        </w:rPr>
        <w:t>unsubscribeToStatus</w:t>
      </w:r>
      <w:r w:rsidRPr="00D60172">
        <w:t>.</w:t>
      </w:r>
    </w:p>
    <w:p w:rsidR="000E3490" w:rsidRDefault="00424CFA" w:rsidP="005A4074">
      <w:pPr>
        <w:pStyle w:val="Heading2"/>
      </w:pPr>
      <w:bookmarkStart w:id="18" w:name="_Toc123038141"/>
      <w:bookmarkStart w:id="19" w:name="_Toc168126723"/>
      <w:r>
        <w:t>Acronyms</w:t>
      </w:r>
      <w:bookmarkEnd w:id="18"/>
      <w:bookmarkEnd w:id="19"/>
    </w:p>
    <w:p w:rsidR="000E3490" w:rsidRDefault="00424CFA" w:rsidP="000E3490">
      <w:pPr>
        <w:pStyle w:val="Acronym"/>
      </w:pPr>
      <w:r>
        <w:t>ACM</w:t>
      </w:r>
      <w:r>
        <w:tab/>
        <w:t>Action Command Model</w:t>
      </w:r>
    </w:p>
    <w:p w:rsidR="000E3490" w:rsidRDefault="00424CFA" w:rsidP="000E3490">
      <w:pPr>
        <w:pStyle w:val="Acronym"/>
      </w:pPr>
      <w:r>
        <w:t>CMS</w:t>
      </w:r>
      <w:r>
        <w:tab/>
        <w:t>C++ Messaging Service</w:t>
      </w:r>
    </w:p>
    <w:p w:rsidR="000E3490" w:rsidRDefault="00424CFA" w:rsidP="000E3490">
      <w:pPr>
        <w:pStyle w:val="Acronym"/>
      </w:pPr>
      <w:r>
        <w:t>DHS</w:t>
      </w:r>
      <w:r>
        <w:tab/>
        <w:t>Data Handling System</w:t>
      </w:r>
    </w:p>
    <w:p w:rsidR="000E3490" w:rsidRDefault="00424CFA" w:rsidP="000E3490">
      <w:pPr>
        <w:pStyle w:val="Acronym"/>
      </w:pPr>
      <w:r>
        <w:t>GIAPI</w:t>
      </w:r>
      <w:r>
        <w:tab/>
        <w:t>Gemini Instrument Application Programmer Interface</w:t>
      </w:r>
    </w:p>
    <w:p w:rsidR="000E3490" w:rsidRDefault="00424CFA" w:rsidP="000E3490">
      <w:pPr>
        <w:pStyle w:val="Acronym"/>
      </w:pPr>
      <w:r>
        <w:t>GMP</w:t>
      </w:r>
      <w:r>
        <w:tab/>
        <w:t>Gemini Master Process</w:t>
      </w:r>
    </w:p>
    <w:p w:rsidR="000E3490" w:rsidRDefault="00424CFA" w:rsidP="000E3490">
      <w:pPr>
        <w:pStyle w:val="Acronym"/>
      </w:pPr>
      <w:r>
        <w:t>GSDN</w:t>
      </w:r>
      <w:r>
        <w:tab/>
        <w:t>Gemini Data Storage Network</w:t>
      </w:r>
    </w:p>
    <w:p w:rsidR="000E3490" w:rsidRDefault="00424CFA" w:rsidP="000E3490">
      <w:pPr>
        <w:pStyle w:val="Acronym"/>
      </w:pPr>
      <w:r>
        <w:t>ICD</w:t>
      </w:r>
      <w:r>
        <w:tab/>
        <w:t>Interface Control Document</w:t>
      </w:r>
    </w:p>
    <w:p w:rsidR="000E3490" w:rsidRDefault="00424CFA" w:rsidP="000E3490">
      <w:pPr>
        <w:pStyle w:val="Acronym"/>
      </w:pPr>
      <w:r>
        <w:t>JMS</w:t>
      </w:r>
      <w:r>
        <w:tab/>
        <w:t>Java Message Service</w:t>
      </w:r>
    </w:p>
    <w:p w:rsidR="000E3490" w:rsidRDefault="00424CFA" w:rsidP="000E3490">
      <w:pPr>
        <w:pStyle w:val="Acronym"/>
      </w:pPr>
      <w:r>
        <w:t>PCS</w:t>
      </w:r>
      <w:r>
        <w:tab/>
        <w:t>Primary Control System</w:t>
      </w:r>
    </w:p>
    <w:p w:rsidR="000E3490" w:rsidRDefault="00424CFA" w:rsidP="000E3490">
      <w:pPr>
        <w:pStyle w:val="Acronym"/>
      </w:pPr>
      <w:r>
        <w:t>TCS</w:t>
      </w:r>
      <w:r>
        <w:tab/>
        <w:t>Telescope Control System</w:t>
      </w:r>
    </w:p>
    <w:p w:rsidR="000E3490" w:rsidRDefault="00424CFA" w:rsidP="000E3490">
      <w:pPr>
        <w:pStyle w:val="Acronym"/>
      </w:pPr>
      <w:r>
        <w:t>TLC</w:t>
      </w:r>
      <w:r>
        <w:tab/>
        <w:t>Top Level Computer</w:t>
      </w:r>
    </w:p>
    <w:p w:rsidR="008F5C87" w:rsidRDefault="00424CFA" w:rsidP="000E3490">
      <w:pPr>
        <w:pStyle w:val="Acronym"/>
      </w:pPr>
      <w:r>
        <w:t>WCS</w:t>
      </w:r>
      <w:r>
        <w:tab/>
        <w:t>World Coordinate System</w:t>
      </w:r>
    </w:p>
    <w:p w:rsidR="000E3490" w:rsidRDefault="008F5C87" w:rsidP="000E3490">
      <w:pPr>
        <w:pStyle w:val="Acronym"/>
      </w:pPr>
      <w:r>
        <w:t>GDS</w:t>
      </w:r>
      <w:r>
        <w:tab/>
        <w:t>Gemini Data Service</w:t>
      </w:r>
    </w:p>
    <w:p w:rsidR="000E3490" w:rsidRDefault="00424CFA" w:rsidP="005A4074">
      <w:pPr>
        <w:pStyle w:val="Heading2"/>
      </w:pPr>
      <w:bookmarkStart w:id="20" w:name="_Toc123038142"/>
      <w:bookmarkStart w:id="21" w:name="_Toc168126724"/>
      <w:r>
        <w:t>Reference Materials</w:t>
      </w:r>
      <w:bookmarkEnd w:id="20"/>
      <w:bookmarkEnd w:id="21"/>
    </w:p>
    <w:p w:rsidR="000E3490" w:rsidRPr="00985408" w:rsidRDefault="00424CFA" w:rsidP="000E3490">
      <w:pPr>
        <w:pStyle w:val="DocList"/>
      </w:pPr>
      <w:bookmarkStart w:id="22" w:name="_Ref23829368"/>
      <w:bookmarkStart w:id="23" w:name="_Ref23593036"/>
      <w:r w:rsidRPr="00AB4354">
        <w:rPr>
          <w:i/>
        </w:rPr>
        <w:t>Guidelines for Designing Gemini Aspen Instrument Software</w:t>
      </w:r>
      <w:r w:rsidRPr="00985408">
        <w:t>, Kim Gillies, AspenSoft-03072004-6</w:t>
      </w:r>
      <w:bookmarkEnd w:id="22"/>
      <w:r w:rsidRPr="00985408">
        <w:t>.</w:t>
      </w:r>
    </w:p>
    <w:p w:rsidR="000E3490" w:rsidRDefault="00424CFA" w:rsidP="000E3490">
      <w:pPr>
        <w:pStyle w:val="DocList"/>
      </w:pPr>
      <w:bookmarkStart w:id="24" w:name="_Ref64007697"/>
      <w:bookmarkStart w:id="25" w:name="_Ref64897029"/>
      <w:r w:rsidRPr="00AB4354">
        <w:rPr>
          <w:i/>
        </w:rPr>
        <w:t>Aspen GIAPI Design and Use</w:t>
      </w:r>
      <w:r w:rsidRPr="00985408">
        <w:t xml:space="preserve">, Kim Gillies, Arturo Núñez, </w:t>
      </w:r>
      <w:r w:rsidRPr="00AB4354">
        <w:t>GIAPIUse-08292006-02</w:t>
      </w:r>
      <w:bookmarkStart w:id="26" w:name="_Ref23613299"/>
      <w:bookmarkEnd w:id="23"/>
      <w:bookmarkEnd w:id="24"/>
      <w:r>
        <w:t>.</w:t>
      </w:r>
      <w:bookmarkEnd w:id="25"/>
      <w:bookmarkEnd w:id="26"/>
    </w:p>
    <w:p w:rsidR="000E3490" w:rsidRPr="008726D3" w:rsidRDefault="00424CFA" w:rsidP="000E3490">
      <w:pPr>
        <w:pStyle w:val="DocList"/>
      </w:pPr>
      <w:bookmarkStart w:id="27" w:name="_Ref24560276"/>
      <w:r>
        <w:t xml:space="preserve">FITS Standard Specification: </w:t>
      </w:r>
      <w:hyperlink r:id="rId11" w:history="1">
        <w:r w:rsidRPr="00FD7480">
          <w:rPr>
            <w:rStyle w:val="Hyperlink"/>
          </w:rPr>
          <w:t>http://archive.stsci.edu/fits/fits_standard/fits_standard.html</w:t>
        </w:r>
      </w:hyperlink>
      <w:r w:rsidRPr="008726D3">
        <w:t>.</w:t>
      </w:r>
      <w:bookmarkEnd w:id="27"/>
    </w:p>
    <w:p w:rsidR="000E3490" w:rsidRPr="002108E0" w:rsidRDefault="00424CFA" w:rsidP="000E3490">
      <w:pPr>
        <w:pStyle w:val="DocList"/>
      </w:pPr>
      <w:bookmarkStart w:id="28" w:name="_Ref65727650"/>
      <w:r>
        <w:t xml:space="preserve">FITSIO Home Page, </w:t>
      </w:r>
      <w:hyperlink r:id="rId12" w:history="1">
        <w:r w:rsidRPr="00AE095E">
          <w:rPr>
            <w:rStyle w:val="Hyperlink"/>
          </w:rPr>
          <w:t>http://heasarc.gsfc.nasa.gov/docs/software/fitsio/fitsio.html</w:t>
        </w:r>
      </w:hyperlink>
      <w:bookmarkEnd w:id="28"/>
    </w:p>
    <w:p w:rsidR="000E3490" w:rsidRPr="002108E0" w:rsidRDefault="00424CFA" w:rsidP="000E3490">
      <w:pPr>
        <w:pStyle w:val="DocList"/>
      </w:pPr>
      <w:bookmarkStart w:id="29" w:name="_Ref25122695"/>
      <w:r>
        <w:t>TCS/PTW/8.6, World Coordinates, Part 1: Astrometry, P.T. Wallace, RAL.</w:t>
      </w:r>
      <w:bookmarkEnd w:id="29"/>
    </w:p>
    <w:p w:rsidR="000E3490" w:rsidRPr="002108E0" w:rsidRDefault="00424CFA" w:rsidP="000E3490">
      <w:pPr>
        <w:pStyle w:val="DocList"/>
      </w:pPr>
      <w:bookmarkStart w:id="30" w:name="_Ref65291777"/>
      <w:r>
        <w:t xml:space="preserve">Java Message Service Home Page, </w:t>
      </w:r>
      <w:r w:rsidRPr="00CC4A62">
        <w:rPr>
          <w:rStyle w:val="Hyperlink"/>
        </w:rPr>
        <w:t>http://java.sun.com/products/jms/</w:t>
      </w:r>
      <w:bookmarkEnd w:id="30"/>
    </w:p>
    <w:p w:rsidR="000E3490" w:rsidRPr="00036F7F" w:rsidRDefault="00424CFA" w:rsidP="000E3490">
      <w:pPr>
        <w:pStyle w:val="DocList"/>
        <w:rPr>
          <w:rStyle w:val="Hyperlink"/>
        </w:rPr>
      </w:pPr>
      <w:bookmarkStart w:id="31" w:name="_Ref64884241"/>
      <w:r w:rsidRPr="002108E0">
        <w:t xml:space="preserve">Apache log4xx Home Page, </w:t>
      </w:r>
      <w:hyperlink r:id="rId13" w:history="1">
        <w:r w:rsidRPr="00224620">
          <w:rPr>
            <w:rStyle w:val="Hyperlink"/>
          </w:rPr>
          <w:t>http://logging.apache.org/log4cxx/index.html</w:t>
        </w:r>
      </w:hyperlink>
      <w:bookmarkEnd w:id="31"/>
    </w:p>
    <w:p w:rsidR="000E3490" w:rsidRPr="00036F7F" w:rsidRDefault="00424CFA" w:rsidP="000E3490">
      <w:pPr>
        <w:pStyle w:val="DocList"/>
        <w:rPr>
          <w:rStyle w:val="Hyperlink"/>
        </w:rPr>
      </w:pPr>
      <w:bookmarkStart w:id="32" w:name="_Ref65040428"/>
      <w:r w:rsidRPr="002108E0">
        <w:t xml:space="preserve">The boost C++ Libraries Home Page </w:t>
      </w:r>
      <w:hyperlink r:id="rId14" w:history="1">
        <w:r w:rsidRPr="00224620">
          <w:rPr>
            <w:rStyle w:val="Hyperlink"/>
          </w:rPr>
          <w:t>http://www.boost.org/</w:t>
        </w:r>
      </w:hyperlink>
      <w:bookmarkEnd w:id="32"/>
    </w:p>
    <w:p w:rsidR="000E3490" w:rsidRPr="00CC4A62" w:rsidRDefault="00424CFA" w:rsidP="000E3490">
      <w:pPr>
        <w:pStyle w:val="DocList"/>
        <w:rPr>
          <w:rStyle w:val="Hyperlink"/>
        </w:rPr>
      </w:pPr>
      <w:bookmarkStart w:id="33" w:name="_Ref65042939"/>
      <w:r w:rsidRPr="002108E0">
        <w:t xml:space="preserve">The CppUnit framework Home Page, </w:t>
      </w:r>
      <w:hyperlink r:id="rId15" w:history="1">
        <w:r w:rsidRPr="0070371C">
          <w:rPr>
            <w:rStyle w:val="Hyperlink"/>
          </w:rPr>
          <w:t>http://cppunit.sourceforge.net/cppunit-wiki</w:t>
        </w:r>
      </w:hyperlink>
      <w:bookmarkEnd w:id="33"/>
    </w:p>
    <w:p w:rsidR="000E3490" w:rsidRPr="00CC4A62" w:rsidRDefault="00424CFA" w:rsidP="000E3490">
      <w:pPr>
        <w:pStyle w:val="DocList"/>
        <w:rPr>
          <w:rStyle w:val="Hyperlink"/>
        </w:rPr>
      </w:pPr>
      <w:bookmarkStart w:id="34" w:name="_Ref65291913"/>
      <w:r w:rsidRPr="002108E0">
        <w:t xml:space="preserve">Apache ActiveMQ Home Page, </w:t>
      </w:r>
      <w:r w:rsidRPr="003D3DB5">
        <w:rPr>
          <w:rStyle w:val="Hyperlink"/>
        </w:rPr>
        <w:t>http://activemq.apache.org/</w:t>
      </w:r>
      <w:bookmarkEnd w:id="34"/>
    </w:p>
    <w:p w:rsidR="000762C6" w:rsidRDefault="00424CFA" w:rsidP="000E3490">
      <w:pPr>
        <w:pStyle w:val="DocList"/>
        <w:rPr>
          <w:rStyle w:val="Hyperlink"/>
        </w:rPr>
      </w:pPr>
      <w:bookmarkStart w:id="35" w:name="_Ref65292177"/>
      <w:r w:rsidRPr="002108E0">
        <w:t xml:space="preserve">Apache ActiveMQ CPP Home Page, </w:t>
      </w:r>
      <w:hyperlink r:id="rId16" w:history="1">
        <w:r w:rsidR="005A4074" w:rsidRPr="00AF6182">
          <w:rPr>
            <w:rStyle w:val="Hyperlink"/>
          </w:rPr>
          <w:t>http://activemq.apache.org/cms/</w:t>
        </w:r>
      </w:hyperlink>
      <w:bookmarkEnd w:id="35"/>
    </w:p>
    <w:p w:rsidR="005A4074" w:rsidRDefault="005A4074" w:rsidP="000762C6">
      <w:pPr>
        <w:pStyle w:val="DocList"/>
        <w:numPr>
          <w:ilvl w:val="0"/>
          <w:numId w:val="0"/>
        </w:numPr>
        <w:ind w:left="547"/>
        <w:rPr>
          <w:rStyle w:val="Hyperlink"/>
        </w:rPr>
      </w:pPr>
    </w:p>
    <w:bookmarkStart w:id="36" w:name="_Toc168126725" w:displacedByCustomXml="next"/>
    <w:sdt>
      <w:sdtPr>
        <w:rPr>
          <w:rFonts w:ascii="Times New Roman" w:hAnsi="Times New Roman"/>
          <w:b w:val="0"/>
          <w:color w:val="0000FF"/>
          <w:u w:val="single"/>
        </w:rPr>
        <w:id w:val="249096677"/>
        <w:docPartObj>
          <w:docPartGallery w:val="Bibliographies"/>
          <w:docPartUnique/>
        </w:docPartObj>
      </w:sdtPr>
      <w:sdtContent>
        <w:p w:rsidR="005A4074" w:rsidRDefault="007F5716" w:rsidP="005A4074">
          <w:pPr>
            <w:pStyle w:val="Heading2"/>
          </w:pPr>
          <w:r>
            <w:t>Reference Materials</w:t>
          </w:r>
          <w:bookmarkEnd w:id="36"/>
        </w:p>
        <w:sdt>
          <w:sdtPr>
            <w:id w:val="111145805"/>
            <w:bibliography/>
          </w:sdtPr>
          <w:sdtContent>
            <w:p w:rsidR="00A84C61" w:rsidRDefault="00123EF8" w:rsidP="00A84C61">
              <w:pPr>
                <w:pStyle w:val="Bibliography"/>
                <w:rPr>
                  <w:noProof/>
                  <w:vanish/>
                </w:rPr>
              </w:pPr>
              <w:r>
                <w:fldChar w:fldCharType="begin"/>
              </w:r>
              <w:r w:rsidR="005A4074">
                <w:instrText xml:space="preserve"> BIBLIOGRAPHY </w:instrText>
              </w:r>
              <w:r>
                <w:fldChar w:fldCharType="separate"/>
              </w:r>
              <w:r w:rsidR="00A84C61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000"/>
              </w:tblPr>
              <w:tblGrid>
                <w:gridCol w:w="943"/>
                <w:gridCol w:w="8825"/>
              </w:tblGrid>
              <w:tr w:rsidR="00A84C61" w:rsidTr="00A84C61">
                <w:trPr>
                  <w:tblCellSpacing w:w="15" w:type="dxa"/>
                </w:trPr>
                <w:tc>
                  <w:tcPr>
                    <w:tcW w:w="0" w:type="auto"/>
                    <w:shd w:val="clear" w:color="auto" w:fill="auto"/>
                  </w:tcPr>
                  <w:p w:rsidR="00A84C61" w:rsidRDefault="00A84C61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shd w:val="clear" w:color="auto" w:fill="auto"/>
                  </w:tcPr>
                  <w:p w:rsidR="00A84C61" w:rsidRDefault="00A84C6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Kim Gillies and Arturo Nunez, "Aspen GIAPI Design and Use," 2006.</w:t>
                    </w:r>
                  </w:p>
                </w:tc>
              </w:tr>
              <w:tr w:rsidR="00A84C61" w:rsidTr="00A84C61">
                <w:trPr>
                  <w:tblCellSpacing w:w="15" w:type="dxa"/>
                </w:trPr>
                <w:tc>
                  <w:tcPr>
                    <w:tcW w:w="0" w:type="auto"/>
                    <w:shd w:val="clear" w:color="auto" w:fill="auto"/>
                  </w:tcPr>
                  <w:p w:rsidR="00A84C61" w:rsidRDefault="00A84C61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[2]</w:t>
                    </w:r>
                  </w:p>
                </w:tc>
                <w:tc>
                  <w:tcPr>
                    <w:tcW w:w="0" w:type="auto"/>
                    <w:shd w:val="clear" w:color="auto" w:fill="auto"/>
                  </w:tcPr>
                  <w:p w:rsidR="00A84C61" w:rsidRDefault="00A84C6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Kim Gillies, "Guidelines for Designing Gemini Aspen Instrument Software," 2004.</w:t>
                    </w:r>
                  </w:p>
                </w:tc>
              </w:tr>
              <w:tr w:rsidR="00A84C61" w:rsidTr="00A84C61">
                <w:trPr>
                  <w:tblCellSpacing w:w="15" w:type="dxa"/>
                </w:trPr>
                <w:tc>
                  <w:tcPr>
                    <w:tcW w:w="0" w:type="auto"/>
                    <w:shd w:val="clear" w:color="auto" w:fill="auto"/>
                  </w:tcPr>
                  <w:p w:rsidR="00A84C61" w:rsidRDefault="00A84C61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37" w:name="FIT"/>
                    <w:r>
                      <w:rPr>
                        <w:noProof/>
                      </w:rPr>
                      <w:t>[3]</w:t>
                    </w:r>
                    <w:bookmarkEnd w:id="37"/>
                  </w:p>
                </w:tc>
                <w:tc>
                  <w:tcPr>
                    <w:tcW w:w="0" w:type="auto"/>
                    <w:shd w:val="clear" w:color="auto" w:fill="auto"/>
                  </w:tcPr>
                  <w:p w:rsidR="00A84C61" w:rsidRDefault="00A84C6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FITS Standard Specification. [Online]. </w:t>
                    </w:r>
                    <w:hyperlink w:history="1">
                      <w:r>
                        <w:rPr>
                          <w:rStyle w:val="Hyperlink"/>
                          <w:noProof/>
                        </w:rPr>
                        <w:t>http://archive stsci.edu/fits/fits_standard/fits_standard.html</w:t>
                      </w:r>
                    </w:hyperlink>
                  </w:p>
                </w:tc>
              </w:tr>
            </w:tbl>
            <w:p w:rsidR="00A84C61" w:rsidRDefault="00A84C61" w:rsidP="00A84C61">
              <w:pPr>
                <w:pStyle w:val="Bibliography"/>
                <w:rPr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0E3490" w:rsidRPr="00E633A6" w:rsidRDefault="00123EF8" w:rsidP="00E633A6">
              <w:pPr>
                <w:rPr>
                  <w:rStyle w:val="Hyperlink"/>
                </w:rPr>
              </w:pPr>
              <w:r>
                <w:fldChar w:fldCharType="end"/>
              </w:r>
              <w:r w:rsidR="00424CFA" w:rsidRPr="00036F7F">
                <w:rPr>
                  <w:rStyle w:val="Hyperlink"/>
                </w:rPr>
                <w:br/>
              </w:r>
            </w:p>
          </w:sdtContent>
        </w:sdt>
      </w:sdtContent>
    </w:sdt>
    <w:p w:rsidR="000E3490" w:rsidRPr="00216980" w:rsidRDefault="000E3490" w:rsidP="000E3490">
      <w:pPr>
        <w:pStyle w:val="DocList"/>
        <w:numPr>
          <w:ilvl w:val="0"/>
          <w:numId w:val="0"/>
        </w:numPr>
        <w:ind w:left="547"/>
        <w:rPr>
          <w:rStyle w:val="Hyperlink"/>
          <w:noProof w:val="0"/>
        </w:rPr>
      </w:pPr>
    </w:p>
    <w:p w:rsidR="000E3490" w:rsidRDefault="000E3490" w:rsidP="000E3490">
      <w:pPr>
        <w:pStyle w:val="DocList"/>
        <w:numPr>
          <w:ilvl w:val="0"/>
          <w:numId w:val="0"/>
        </w:numPr>
      </w:pPr>
    </w:p>
    <w:p w:rsidR="000E3490" w:rsidRPr="00614138" w:rsidRDefault="00424CFA" w:rsidP="000E3490">
      <w:pPr>
        <w:pStyle w:val="Heading1"/>
      </w:pPr>
      <w:bookmarkStart w:id="38" w:name="_Toc65298752"/>
      <w:bookmarkStart w:id="39" w:name="_Toc65300594"/>
      <w:bookmarkStart w:id="40" w:name="_Toc123038143"/>
      <w:bookmarkStart w:id="41" w:name="_Toc168126726"/>
      <w:bookmarkEnd w:id="38"/>
      <w:bookmarkEnd w:id="39"/>
      <w:r w:rsidRPr="00614138">
        <w:t xml:space="preserve">Overview of </w:t>
      </w:r>
      <w:bookmarkEnd w:id="40"/>
      <w:r w:rsidR="00593DB9">
        <w:t>the Gemini Data Service</w:t>
      </w:r>
      <w:bookmarkEnd w:id="41"/>
    </w:p>
    <w:p w:rsidR="000E3490" w:rsidRPr="00614138" w:rsidRDefault="00593DB9" w:rsidP="000E3490">
      <w:pPr>
        <w:pStyle w:val="Heading1"/>
      </w:pPr>
      <w:bookmarkStart w:id="42" w:name="_Toc168126727"/>
      <w:r>
        <w:t>GDS &lt;-&gt; ODB Interface</w:t>
      </w:r>
      <w:bookmarkEnd w:id="42"/>
    </w:p>
    <w:p w:rsidR="000E3490" w:rsidRPr="00DE2CE7" w:rsidRDefault="00593DB9" w:rsidP="00593DB9">
      <w:pPr>
        <w:pStyle w:val="Heading1"/>
      </w:pPr>
      <w:bookmarkStart w:id="43" w:name="_Toc168126728"/>
      <w:bookmarkStart w:id="44" w:name="_Ref52450088"/>
      <w:r>
        <w:t>GDS &lt;-&gt; OCS Interface</w:t>
      </w:r>
      <w:bookmarkEnd w:id="43"/>
    </w:p>
    <w:p w:rsidR="000E3490" w:rsidRPr="00DE2CE7" w:rsidRDefault="000E3490" w:rsidP="000E3490"/>
    <w:tbl>
      <w:tblPr>
        <w:tblW w:w="3912" w:type="pct"/>
        <w:jc w:val="center"/>
        <w:tblInd w:w="13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/>
      </w:tblPr>
      <w:tblGrid>
        <w:gridCol w:w="2044"/>
        <w:gridCol w:w="3110"/>
        <w:gridCol w:w="2564"/>
      </w:tblGrid>
      <w:tr w:rsidR="000E3490" w:rsidRPr="00D558BA">
        <w:trPr>
          <w:jc w:val="center"/>
        </w:trPr>
        <w:tc>
          <w:tcPr>
            <w:tcW w:w="1324" w:type="pct"/>
            <w:shd w:val="solid" w:color="000000" w:fill="FFFFFF"/>
          </w:tcPr>
          <w:p w:rsidR="000E3490" w:rsidRPr="00D558BA" w:rsidRDefault="00424CFA" w:rsidP="000E3490">
            <w:pPr>
              <w:pStyle w:val="NormalFirst"/>
              <w:spacing w:before="40" w:after="40"/>
              <w:ind w:left="0"/>
              <w:jc w:val="center"/>
              <w:rPr>
                <w:b/>
              </w:rPr>
            </w:pPr>
            <w:r w:rsidRPr="00D558BA">
              <w:rPr>
                <w:b/>
              </w:rPr>
              <w:t>Class/Type</w:t>
            </w:r>
          </w:p>
        </w:tc>
        <w:tc>
          <w:tcPr>
            <w:tcW w:w="2015" w:type="pct"/>
            <w:shd w:val="solid" w:color="000000" w:fill="FFFFFF"/>
          </w:tcPr>
          <w:p w:rsidR="000E3490" w:rsidRPr="00D558BA" w:rsidRDefault="00424CFA" w:rsidP="000E3490">
            <w:pPr>
              <w:pStyle w:val="NormalFirst"/>
              <w:spacing w:before="40" w:after="40"/>
              <w:ind w:left="0"/>
              <w:jc w:val="center"/>
              <w:rPr>
                <w:b/>
              </w:rPr>
            </w:pPr>
            <w:r w:rsidRPr="00D558BA">
              <w:rPr>
                <w:b/>
              </w:rPr>
              <w:t>Description</w:t>
            </w:r>
          </w:p>
        </w:tc>
        <w:tc>
          <w:tcPr>
            <w:tcW w:w="1661" w:type="pct"/>
            <w:shd w:val="solid" w:color="000000" w:fill="FFFFFF"/>
          </w:tcPr>
          <w:p w:rsidR="000E3490" w:rsidRPr="00D558BA" w:rsidRDefault="00424CFA" w:rsidP="000E3490">
            <w:pPr>
              <w:pStyle w:val="NormalFirst"/>
              <w:spacing w:before="40" w:after="40"/>
              <w:ind w:left="0"/>
              <w:jc w:val="center"/>
              <w:rPr>
                <w:b/>
              </w:rPr>
            </w:pPr>
            <w:r w:rsidRPr="00D558BA">
              <w:rPr>
                <w:b/>
              </w:rPr>
              <w:t>C++ header</w:t>
            </w:r>
          </w:p>
        </w:tc>
      </w:tr>
      <w:tr w:rsidR="000E3490" w:rsidRPr="00D558BA">
        <w:trPr>
          <w:jc w:val="center"/>
        </w:trPr>
        <w:tc>
          <w:tcPr>
            <w:tcW w:w="1324" w:type="pct"/>
            <w:shd w:val="clear" w:color="auto" w:fill="auto"/>
          </w:tcPr>
          <w:p w:rsidR="000E3490" w:rsidRPr="00DE2CE7" w:rsidRDefault="00424CFA" w:rsidP="000E3490">
            <w:pPr>
              <w:pStyle w:val="NormalFirst"/>
              <w:spacing w:before="40" w:after="40"/>
              <w:ind w:left="0"/>
              <w:jc w:val="left"/>
              <w:rPr>
                <w:rStyle w:val="Code"/>
              </w:rPr>
            </w:pPr>
            <w:r w:rsidRPr="00DE2CE7">
              <w:rPr>
                <w:rStyle w:val="Code"/>
              </w:rPr>
              <w:t>StatusUtil</w:t>
            </w:r>
          </w:p>
        </w:tc>
        <w:tc>
          <w:tcPr>
            <w:tcW w:w="2015" w:type="pct"/>
            <w:shd w:val="clear" w:color="auto" w:fill="auto"/>
          </w:tcPr>
          <w:p w:rsidR="000E3490" w:rsidRPr="00D558BA" w:rsidRDefault="00424CFA" w:rsidP="000E3490">
            <w:pPr>
              <w:pStyle w:val="NormalFirst"/>
              <w:spacing w:before="40" w:after="40"/>
              <w:ind w:left="0"/>
              <w:jc w:val="left"/>
            </w:pPr>
            <w:r w:rsidRPr="00D558BA">
              <w:t xml:space="preserve">Utility class to manipulate and post status to Gemini. </w:t>
            </w:r>
          </w:p>
        </w:tc>
        <w:tc>
          <w:tcPr>
            <w:tcW w:w="1661" w:type="pct"/>
            <w:shd w:val="clear" w:color="auto" w:fill="auto"/>
          </w:tcPr>
          <w:p w:rsidR="000E3490" w:rsidRPr="00D558BA" w:rsidRDefault="00424CFA" w:rsidP="000E3490">
            <w:pPr>
              <w:pStyle w:val="NormalFirst"/>
              <w:spacing w:before="40" w:after="40"/>
              <w:ind w:left="0"/>
              <w:jc w:val="left"/>
            </w:pPr>
            <w:r w:rsidRPr="00D558BA">
              <w:t>&lt;giapi/StatusUtil.h&gt;</w:t>
            </w:r>
          </w:p>
        </w:tc>
      </w:tr>
      <w:tr w:rsidR="000E3490" w:rsidRPr="00D558BA">
        <w:trPr>
          <w:jc w:val="center"/>
        </w:trPr>
        <w:tc>
          <w:tcPr>
            <w:tcW w:w="1324" w:type="pct"/>
            <w:shd w:val="clear" w:color="auto" w:fill="auto"/>
          </w:tcPr>
          <w:p w:rsidR="000E3490" w:rsidRPr="00DE2CE7" w:rsidRDefault="00424CFA" w:rsidP="000E3490">
            <w:pPr>
              <w:pStyle w:val="NormalFirst"/>
              <w:spacing w:before="40" w:after="40"/>
              <w:ind w:left="0"/>
              <w:jc w:val="left"/>
              <w:rPr>
                <w:rStyle w:val="Code"/>
              </w:rPr>
            </w:pPr>
            <w:r w:rsidRPr="00DE2CE7">
              <w:rPr>
                <w:rStyle w:val="Code"/>
              </w:rPr>
              <w:t>type::Type</w:t>
            </w:r>
          </w:p>
        </w:tc>
        <w:tc>
          <w:tcPr>
            <w:tcW w:w="2015" w:type="pct"/>
            <w:shd w:val="clear" w:color="auto" w:fill="auto"/>
          </w:tcPr>
          <w:p w:rsidR="000E3490" w:rsidRPr="00D558BA" w:rsidRDefault="00424CFA" w:rsidP="000E3490">
            <w:pPr>
              <w:pStyle w:val="NormalFirst"/>
              <w:spacing w:before="40" w:after="40"/>
              <w:ind w:left="0"/>
              <w:jc w:val="left"/>
            </w:pPr>
            <w:r w:rsidRPr="00D558BA">
              <w:t>Enumerated type to define the supported data types for Status Items</w:t>
            </w:r>
          </w:p>
        </w:tc>
        <w:tc>
          <w:tcPr>
            <w:tcW w:w="1661" w:type="pct"/>
            <w:shd w:val="clear" w:color="auto" w:fill="auto"/>
          </w:tcPr>
          <w:p w:rsidR="000E3490" w:rsidRPr="00D558BA" w:rsidRDefault="00424CFA" w:rsidP="000E3490">
            <w:pPr>
              <w:pStyle w:val="NormalFirst"/>
              <w:keepNext/>
              <w:spacing w:before="40" w:after="40"/>
              <w:ind w:left="0"/>
              <w:jc w:val="left"/>
            </w:pPr>
            <w:r w:rsidRPr="00D558BA">
              <w:t>&lt;giapi/giapi.h&gt;</w:t>
            </w:r>
          </w:p>
        </w:tc>
      </w:tr>
      <w:tr w:rsidR="000E3490" w:rsidRPr="00D558BA">
        <w:trPr>
          <w:jc w:val="center"/>
        </w:trPr>
        <w:tc>
          <w:tcPr>
            <w:tcW w:w="1324" w:type="pct"/>
            <w:shd w:val="clear" w:color="auto" w:fill="auto"/>
          </w:tcPr>
          <w:p w:rsidR="000E3490" w:rsidRPr="00DE2CE7" w:rsidRDefault="00424CFA" w:rsidP="000E3490">
            <w:pPr>
              <w:pStyle w:val="NormalFirst"/>
              <w:spacing w:before="40" w:after="40"/>
              <w:ind w:left="0"/>
              <w:jc w:val="left"/>
              <w:rPr>
                <w:rStyle w:val="Code"/>
              </w:rPr>
            </w:pPr>
            <w:r w:rsidRPr="00DE2CE7">
              <w:rPr>
                <w:rStyle w:val="Code"/>
              </w:rPr>
              <w:t>alarm::Severity</w:t>
            </w:r>
          </w:p>
        </w:tc>
        <w:tc>
          <w:tcPr>
            <w:tcW w:w="2015" w:type="pct"/>
            <w:shd w:val="clear" w:color="auto" w:fill="auto"/>
          </w:tcPr>
          <w:p w:rsidR="000E3490" w:rsidRPr="00D558BA" w:rsidRDefault="00424CFA" w:rsidP="000E3490">
            <w:pPr>
              <w:pStyle w:val="NormalFirst"/>
              <w:spacing w:before="40" w:after="40"/>
              <w:ind w:left="0"/>
              <w:jc w:val="left"/>
            </w:pPr>
            <w:r w:rsidRPr="00D558BA">
              <w:t>Enumerated type to define the severity of alarms</w:t>
            </w:r>
          </w:p>
        </w:tc>
        <w:tc>
          <w:tcPr>
            <w:tcW w:w="1661" w:type="pct"/>
            <w:shd w:val="clear" w:color="auto" w:fill="auto"/>
          </w:tcPr>
          <w:p w:rsidR="000E3490" w:rsidRPr="00D558BA" w:rsidRDefault="00424CFA" w:rsidP="000E3490">
            <w:pPr>
              <w:pStyle w:val="NormalFirst"/>
              <w:keepNext/>
              <w:spacing w:before="40" w:after="40"/>
              <w:ind w:left="0"/>
              <w:jc w:val="left"/>
            </w:pPr>
            <w:r w:rsidRPr="00D558BA">
              <w:t>&lt;giapi/giapi.h&gt;</w:t>
            </w:r>
          </w:p>
        </w:tc>
      </w:tr>
      <w:tr w:rsidR="000E3490" w:rsidRPr="00D558BA">
        <w:trPr>
          <w:jc w:val="center"/>
        </w:trPr>
        <w:tc>
          <w:tcPr>
            <w:tcW w:w="1324" w:type="pct"/>
            <w:shd w:val="clear" w:color="auto" w:fill="auto"/>
          </w:tcPr>
          <w:p w:rsidR="000E3490" w:rsidRPr="00DE2CE7" w:rsidRDefault="00424CFA" w:rsidP="000E3490">
            <w:pPr>
              <w:pStyle w:val="NormalFirst"/>
              <w:spacing w:before="40" w:after="40"/>
              <w:ind w:left="0"/>
              <w:jc w:val="left"/>
              <w:rPr>
                <w:rStyle w:val="Code"/>
              </w:rPr>
            </w:pPr>
            <w:r w:rsidRPr="00DE2CE7">
              <w:rPr>
                <w:rStyle w:val="Code"/>
              </w:rPr>
              <w:t>alarm::Cause</w:t>
            </w:r>
          </w:p>
        </w:tc>
        <w:tc>
          <w:tcPr>
            <w:tcW w:w="2015" w:type="pct"/>
            <w:shd w:val="clear" w:color="auto" w:fill="auto"/>
          </w:tcPr>
          <w:p w:rsidR="000E3490" w:rsidRPr="00D558BA" w:rsidRDefault="00424CFA" w:rsidP="000E3490">
            <w:pPr>
              <w:pStyle w:val="NormalFirst"/>
              <w:spacing w:before="40" w:after="40"/>
              <w:ind w:left="0"/>
              <w:jc w:val="left"/>
            </w:pPr>
            <w:r w:rsidRPr="00D558BA">
              <w:t>Enumerated type to define the cause of alarms</w:t>
            </w:r>
          </w:p>
        </w:tc>
        <w:tc>
          <w:tcPr>
            <w:tcW w:w="1661" w:type="pct"/>
            <w:shd w:val="clear" w:color="auto" w:fill="auto"/>
          </w:tcPr>
          <w:p w:rsidR="000E3490" w:rsidRPr="00D558BA" w:rsidRDefault="00424CFA" w:rsidP="000E3490">
            <w:pPr>
              <w:pStyle w:val="NormalFirst"/>
              <w:keepNext/>
              <w:spacing w:before="40" w:after="40"/>
              <w:ind w:left="0"/>
              <w:jc w:val="left"/>
            </w:pPr>
            <w:r w:rsidRPr="00D558BA">
              <w:t>&lt;giapi/giapi.h&gt;</w:t>
            </w:r>
          </w:p>
        </w:tc>
      </w:tr>
      <w:tr w:rsidR="000E3490" w:rsidRPr="00D558BA">
        <w:trPr>
          <w:jc w:val="center"/>
        </w:trPr>
        <w:tc>
          <w:tcPr>
            <w:tcW w:w="1324" w:type="pct"/>
            <w:shd w:val="clear" w:color="auto" w:fill="auto"/>
          </w:tcPr>
          <w:p w:rsidR="000E3490" w:rsidRPr="00DE2CE7" w:rsidRDefault="00424CFA" w:rsidP="000E3490">
            <w:pPr>
              <w:pStyle w:val="NormalFirst"/>
              <w:spacing w:before="40" w:after="40"/>
              <w:ind w:left="0"/>
              <w:jc w:val="left"/>
              <w:rPr>
                <w:rStyle w:val="Code"/>
              </w:rPr>
            </w:pPr>
            <w:r w:rsidRPr="00DE2CE7">
              <w:rPr>
                <w:rStyle w:val="Code"/>
              </w:rPr>
              <w:t>health::Health</w:t>
            </w:r>
          </w:p>
        </w:tc>
        <w:tc>
          <w:tcPr>
            <w:tcW w:w="2015" w:type="pct"/>
            <w:shd w:val="clear" w:color="auto" w:fill="auto"/>
          </w:tcPr>
          <w:p w:rsidR="000E3490" w:rsidRPr="00D558BA" w:rsidRDefault="00424CFA" w:rsidP="000E3490">
            <w:pPr>
              <w:pStyle w:val="NormalFirst"/>
              <w:spacing w:before="40" w:after="40"/>
              <w:ind w:left="0"/>
              <w:jc w:val="left"/>
            </w:pPr>
            <w:r w:rsidRPr="00D558BA">
              <w:t>Enumerated type to define health status values</w:t>
            </w:r>
          </w:p>
        </w:tc>
        <w:tc>
          <w:tcPr>
            <w:tcW w:w="1661" w:type="pct"/>
            <w:shd w:val="clear" w:color="auto" w:fill="auto"/>
          </w:tcPr>
          <w:p w:rsidR="000E3490" w:rsidRPr="00D558BA" w:rsidRDefault="00424CFA" w:rsidP="000E3490">
            <w:pPr>
              <w:pStyle w:val="NormalFirst"/>
              <w:keepNext/>
              <w:spacing w:before="40" w:after="40"/>
              <w:ind w:left="0"/>
              <w:jc w:val="left"/>
            </w:pPr>
            <w:r w:rsidRPr="00D558BA">
              <w:t>&lt;giapi/giapi.h&gt;</w:t>
            </w:r>
          </w:p>
        </w:tc>
      </w:tr>
    </w:tbl>
    <w:p w:rsidR="000E3490" w:rsidRPr="00DE2CE7" w:rsidRDefault="00424CFA" w:rsidP="000E3490">
      <w:pPr>
        <w:pStyle w:val="Caption"/>
      </w:pPr>
      <w:r>
        <w:t xml:space="preserve">Table </w:t>
      </w:r>
      <w:r w:rsidR="00123EF8">
        <w:fldChar w:fldCharType="begin"/>
      </w:r>
      <w:r>
        <w:instrText xml:space="preserve"> SEQ Table \* ARABIC </w:instrText>
      </w:r>
      <w:r w:rsidR="00123EF8">
        <w:fldChar w:fldCharType="separate"/>
      </w:r>
      <w:r w:rsidR="005A4074">
        <w:rPr>
          <w:noProof/>
        </w:rPr>
        <w:t>1</w:t>
      </w:r>
      <w:r w:rsidR="00123EF8">
        <w:fldChar w:fldCharType="end"/>
      </w:r>
      <w:r>
        <w:t>: Main classes and types to provide status support in the C++ Language glue</w:t>
      </w:r>
    </w:p>
    <w:p w:rsidR="000E3490" w:rsidRPr="002317B7" w:rsidRDefault="00424CFA" w:rsidP="000E3490">
      <w:bookmarkStart w:id="45" w:name="_Ref24605105"/>
      <w:bookmarkEnd w:id="44"/>
      <w:r w:rsidRPr="002317B7">
        <w:t xml:space="preserve"> </w:t>
      </w:r>
    </w:p>
    <w:p w:rsidR="00593DB9" w:rsidRDefault="00593DB9" w:rsidP="000E3490">
      <w:pPr>
        <w:pStyle w:val="Heading1"/>
      </w:pPr>
      <w:bookmarkStart w:id="46" w:name="_Toc168126729"/>
      <w:bookmarkEnd w:id="45"/>
      <w:r>
        <w:t>GDS &lt;-&gt; EPICS Interface</w:t>
      </w:r>
      <w:bookmarkEnd w:id="46"/>
    </w:p>
    <w:p w:rsidR="000E3490" w:rsidRPr="00593DB9" w:rsidRDefault="000E3490" w:rsidP="00593DB9">
      <w:pPr>
        <w:pStyle w:val="NormalFirst"/>
      </w:pPr>
    </w:p>
    <w:p w:rsidR="000E3490" w:rsidRPr="00985408" w:rsidRDefault="00593DB9" w:rsidP="000E3490">
      <w:pPr>
        <w:pStyle w:val="Heading1"/>
      </w:pPr>
      <w:bookmarkStart w:id="47" w:name="_Toc168126730"/>
      <w:r>
        <w:t>GDS &lt;-&gt; Instrument Interface</w:t>
      </w:r>
      <w:bookmarkEnd w:id="47"/>
      <w:r>
        <w:t xml:space="preserve"> </w:t>
      </w:r>
    </w:p>
    <w:p w:rsidR="000E3490" w:rsidRPr="008726D3" w:rsidRDefault="000E3490" w:rsidP="000E3490">
      <w:pPr>
        <w:ind w:left="0"/>
        <w:rPr>
          <w:rStyle w:val="Code"/>
          <w:b/>
          <w:noProof/>
          <w:kern w:val="32"/>
          <w:u w:val="single"/>
        </w:rPr>
      </w:pPr>
    </w:p>
    <w:sectPr w:rsidR="000E3490" w:rsidRPr="008726D3" w:rsidSect="000E3490">
      <w:headerReference w:type="default" r:id="rId17"/>
      <w:footerReference w:type="default" r:id="rId18"/>
      <w:footerReference w:type="first" r:id="rId19"/>
      <w:type w:val="continuous"/>
      <w:pgSz w:w="12240" w:h="15840" w:code="9"/>
      <w:pgMar w:top="720" w:right="1440" w:bottom="1584" w:left="1152" w:gutter="0"/>
      <w:pgBorders>
        <w:top w:val="single" w:sz="4" w:space="1" w:color="auto"/>
      </w:pgBorders>
      <w:lnNumType w:countBy="10"/>
      <w:pgNumType w:start="0"/>
      <w:cols w:space="708"/>
      <w:titlePg/>
      <w:docGrid w:linePitch="360"/>
      <w:printerSettings r:id="rId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2C6" w:rsidRDefault="00123EF8" w:rsidP="000E3490">
    <w:pPr>
      <w:pStyle w:val="Footer"/>
      <w:framePr w:wrap="around" w:vAnchor="text" w:hAnchor="margin" w:xAlign="right" w:y="1"/>
      <w:rPr>
        <w:rStyle w:val="PageNumber"/>
        <w:rFonts w:ascii="Times New Roman" w:hAnsi="Times New Roman"/>
        <w:b w:val="0"/>
        <w:sz w:val="20"/>
      </w:rPr>
    </w:pPr>
    <w:r>
      <w:rPr>
        <w:rStyle w:val="PageNumber"/>
      </w:rPr>
      <w:fldChar w:fldCharType="begin"/>
    </w:r>
    <w:r w:rsidR="000762C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762C6" w:rsidRDefault="000762C6" w:rsidP="000E3490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2C6" w:rsidRDefault="00123EF8" w:rsidP="000E3490">
    <w:pPr>
      <w:pStyle w:val="Footer"/>
      <w:framePr w:wrap="around" w:vAnchor="text" w:hAnchor="margin" w:xAlign="right" w:y="1"/>
      <w:rPr>
        <w:rStyle w:val="PageNumber"/>
        <w:rFonts w:ascii="Times New Roman" w:hAnsi="Times New Roman"/>
        <w:b w:val="0"/>
        <w:sz w:val="20"/>
      </w:rPr>
    </w:pPr>
    <w:r>
      <w:rPr>
        <w:rStyle w:val="PageNumber"/>
      </w:rPr>
      <w:fldChar w:fldCharType="begin"/>
    </w:r>
    <w:r w:rsidR="000762C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84C61">
      <w:rPr>
        <w:rStyle w:val="PageNumber"/>
        <w:noProof/>
      </w:rPr>
      <w:t>iii</w:t>
    </w:r>
    <w:r>
      <w:rPr>
        <w:rStyle w:val="PageNumber"/>
      </w:rPr>
      <w:fldChar w:fldCharType="end"/>
    </w:r>
  </w:p>
  <w:p w:rsidR="000762C6" w:rsidRPr="00A335CA" w:rsidRDefault="00123EF8" w:rsidP="000E3490">
    <w:pPr>
      <w:pStyle w:val="Footer"/>
      <w:pBdr>
        <w:top w:val="single" w:sz="4" w:space="2" w:color="auto"/>
      </w:pBdr>
      <w:tabs>
        <w:tab w:val="clear" w:pos="5840"/>
        <w:tab w:val="clear" w:pos="9639"/>
        <w:tab w:val="left" w:pos="4140"/>
        <w:tab w:val="left" w:pos="9540"/>
      </w:tabs>
      <w:ind w:right="-72"/>
    </w:pPr>
    <w:fldSimple w:instr=" DOCPROPERTY &quot;ICD Number&quot; \* MERGEFORMAT ">
      <w:r w:rsidR="000762C6" w:rsidRPr="005A4074">
        <w:rPr>
          <w:b w:val="0"/>
        </w:rPr>
        <w:t>ICD50</w:t>
      </w:r>
    </w:fldSimple>
    <w:r w:rsidR="000762C6" w:rsidRPr="008726D3">
      <w:rPr>
        <w:b w:val="0"/>
      </w:rPr>
      <w:t>:</w:t>
    </w:r>
    <w:fldSimple w:instr=" TITLE  \* MERGEFORMAT ">
      <w:r w:rsidR="000762C6" w:rsidRPr="005A4074">
        <w:rPr>
          <w:b w:val="0"/>
          <w:color w:val="000000"/>
        </w:rPr>
        <w:t>GIAPI C++ Language</w:t>
      </w:r>
      <w:r w:rsidR="000762C6">
        <w:t xml:space="preserve"> Glue API</w:t>
      </w:r>
    </w:fldSimple>
    <w:r w:rsidR="000762C6" w:rsidRPr="008608BB">
      <w:rPr>
        <w:color w:val="000000"/>
      </w:rPr>
      <w:tab/>
    </w:r>
    <w:fldSimple w:instr=" DOCPROPERTY &quot;Document Number&quot; \* MERGEFORMAT ">
      <w:r w:rsidR="000762C6" w:rsidRPr="005A4074">
        <w:rPr>
          <w:b w:val="0"/>
          <w:color w:val="000000"/>
        </w:rPr>
        <w:t>GIAPIC++ICD50-02042008</w:t>
      </w:r>
    </w:fldSimple>
    <w:r w:rsidR="000762C6">
      <w:t>27052011</w:t>
    </w:r>
    <w:r w:rsidR="000762C6" w:rsidRPr="008608BB">
      <w:rPr>
        <w:b w:val="0"/>
        <w:color w:val="000000"/>
      </w:rPr>
      <w:t>/</w:t>
    </w:r>
    <w:fldSimple w:instr=" DOCPROPERTY &quot;Version&quot;  \* MERGEFORMAT ">
      <w:r w:rsidR="000762C6" w:rsidRPr="005A4074">
        <w:rPr>
          <w:b w:val="0"/>
          <w:color w:val="000000"/>
        </w:rPr>
        <w:t>08</w:t>
      </w:r>
    </w:fldSimple>
    <w:r w:rsidR="000762C6">
      <w:t>1</w:t>
    </w:r>
    <w:r w:rsidR="000762C6" w:rsidRPr="008608BB">
      <w:rPr>
        <w:b w:val="0"/>
        <w:color w:val="000000"/>
      </w:rPr>
      <w:tab/>
    </w:r>
  </w:p>
  <w:p w:rsidR="000762C6" w:rsidRDefault="000762C6">
    <w:pPr>
      <w:pStyle w:val="Footer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2C6" w:rsidRDefault="00123EF8" w:rsidP="000E3490">
    <w:pPr>
      <w:pStyle w:val="Footer"/>
      <w:pBdr>
        <w:top w:val="single" w:sz="4" w:space="1" w:color="auto"/>
      </w:pBdr>
      <w:tabs>
        <w:tab w:val="clear" w:pos="5840"/>
        <w:tab w:val="clear" w:pos="9639"/>
        <w:tab w:val="left" w:pos="4140"/>
        <w:tab w:val="right" w:pos="9720"/>
      </w:tabs>
    </w:pPr>
    <w:fldSimple w:instr=" DOCPROPERTY &quot;ICD Number&quot; \* MERGEFORMAT ">
      <w:r w:rsidR="000762C6" w:rsidRPr="005A4074">
        <w:rPr>
          <w:b w:val="0"/>
        </w:rPr>
        <w:t>ICD50</w:t>
      </w:r>
    </w:fldSimple>
    <w:r w:rsidR="000762C6" w:rsidRPr="008726D3">
      <w:rPr>
        <w:b w:val="0"/>
      </w:rPr>
      <w:t>:</w:t>
    </w:r>
    <w:fldSimple w:instr=" TITLE  \* MERGEFORMAT ">
      <w:r w:rsidR="000762C6" w:rsidRPr="005A4074">
        <w:rPr>
          <w:b w:val="0"/>
          <w:color w:val="000000"/>
        </w:rPr>
        <w:t>GIAPI C++ Language</w:t>
      </w:r>
      <w:r w:rsidR="000762C6">
        <w:t xml:space="preserve"> Glue API</w:t>
      </w:r>
    </w:fldSimple>
    <w:r w:rsidR="000762C6" w:rsidRPr="008608BB">
      <w:rPr>
        <w:color w:val="000000"/>
      </w:rPr>
      <w:tab/>
    </w:r>
    <w:fldSimple w:instr=" DOCPROPERTY &quot;Document Number&quot; \* MERGEFORMAT ">
      <w:r w:rsidR="000762C6" w:rsidRPr="005A4074">
        <w:rPr>
          <w:b w:val="0"/>
          <w:color w:val="000000"/>
        </w:rPr>
        <w:t>GIAPIC++ICD50-02042008</w:t>
      </w:r>
    </w:fldSimple>
    <w:r w:rsidR="000762C6">
      <w:t>27052011</w:t>
    </w:r>
    <w:r w:rsidR="000762C6" w:rsidRPr="008608BB">
      <w:rPr>
        <w:b w:val="0"/>
        <w:color w:val="000000"/>
      </w:rPr>
      <w:t>/</w:t>
    </w:r>
    <w:fldSimple w:instr=" DOCPROPERTY &quot;Version&quot;  \* MERGEFORMAT ">
      <w:r w:rsidR="000762C6" w:rsidRPr="005A4074">
        <w:rPr>
          <w:b w:val="0"/>
          <w:color w:val="000000"/>
        </w:rPr>
        <w:t>08</w:t>
      </w:r>
    </w:fldSimple>
    <w:r w:rsidR="000762C6">
      <w:t>1</w:t>
    </w:r>
    <w:r w:rsidR="000762C6">
      <w:tab/>
    </w:r>
    <w:fldSimple w:instr=" PAGE  \* MERGEFORMAT ">
      <w:r w:rsidR="00A84C61" w:rsidRPr="00A84C61">
        <w:rPr>
          <w:b w:val="0"/>
          <w:noProof/>
        </w:rPr>
        <w:t>2</w:t>
      </w:r>
    </w:fldSimple>
    <w:r w:rsidR="000762C6" w:rsidRPr="008726D3">
      <w:rPr>
        <w:b w:val="0"/>
      </w:rPr>
      <w:t xml:space="preserve">             </w:t>
    </w:r>
  </w:p>
</w:ftr>
</file>

<file path=word/footer4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2C6" w:rsidRDefault="000762C6">
    <w:pPr>
      <w:pStyle w:val="Footer"/>
    </w:pPr>
  </w:p>
  <w:p w:rsidR="000762C6" w:rsidRDefault="00123EF8" w:rsidP="000E3490">
    <w:pPr>
      <w:pStyle w:val="Footer"/>
      <w:tabs>
        <w:tab w:val="clear" w:pos="9639"/>
        <w:tab w:val="left" w:pos="4140"/>
        <w:tab w:val="right" w:pos="9360"/>
      </w:tabs>
    </w:pPr>
    <w:fldSimple w:instr=" DOCPROPERTY &quot;ICD Number&quot; \* MERGEFORMAT ">
      <w:r w:rsidR="000762C6" w:rsidRPr="005A4074">
        <w:rPr>
          <w:b w:val="0"/>
        </w:rPr>
        <w:t>ICD50</w:t>
      </w:r>
    </w:fldSimple>
    <w:r w:rsidR="000762C6" w:rsidRPr="008726D3">
      <w:rPr>
        <w:b w:val="0"/>
      </w:rPr>
      <w:t>:</w:t>
    </w:r>
    <w:fldSimple w:instr=" TITLE  \* MERGEFORMAT ">
      <w:r w:rsidR="000762C6" w:rsidRPr="005A4074">
        <w:rPr>
          <w:b w:val="0"/>
        </w:rPr>
        <w:t>GIAPI C++ Language Glue API</w:t>
      </w:r>
    </w:fldSimple>
    <w:r w:rsidRPr="00123EF8">
      <w:rPr>
        <w:sz w:val="20"/>
      </w:rPr>
      <w:pict>
        <v:line id="_x0000_s2052" style="position:absolute;left:0;text-align:left;z-index:251657728;mso-position-horizontal-relative:text;mso-position-vertical-relative:text" from="0,-1.7pt" to="486pt,-1.7pt" strokeweight=".5pt"/>
      </w:pict>
    </w:r>
    <w:r w:rsidR="000762C6">
      <w:tab/>
    </w:r>
    <w:fldSimple w:instr=" DOCPROPERTY &quot;Document Number&quot; \* MERGEFORMAT ">
      <w:r w:rsidR="000762C6" w:rsidRPr="005A4074">
        <w:rPr>
          <w:b w:val="0"/>
        </w:rPr>
        <w:t>GIAPIC++ICD50-02042008</w:t>
      </w:r>
    </w:fldSimple>
    <w:r w:rsidR="000762C6">
      <w:rPr>
        <w:b w:val="0"/>
      </w:rPr>
      <w:t>/</w:t>
    </w:r>
    <w:fldSimple w:instr=" DOCPROPERTY &quot;Version&quot;  \* MERGEFORMAT ">
      <w:r w:rsidR="000762C6" w:rsidRPr="005A4074">
        <w:rPr>
          <w:b w:val="0"/>
        </w:rPr>
        <w:t>08</w:t>
      </w:r>
    </w:fldSimple>
    <w:r w:rsidR="000762C6">
      <w:tab/>
    </w:r>
    <w:fldSimple w:instr=" PAGE  \* MERGEFORMAT ">
      <w:r w:rsidR="006A473F" w:rsidRPr="006A473F">
        <w:rPr>
          <w:b w:val="0"/>
          <w:noProof/>
        </w:rPr>
        <w:t>0</w:t>
      </w:r>
    </w:fldSimple>
    <w:bookmarkStart w:id="48" w:name="_Ref7425757"/>
    <w:bookmarkStart w:id="49" w:name="_Toc478453722"/>
    <w:bookmarkStart w:id="50" w:name="_Toc482440233"/>
    <w:bookmarkStart w:id="51" w:name="_Ref522027700"/>
  </w:p>
  <w:bookmarkEnd w:id="48"/>
  <w:bookmarkEnd w:id="49"/>
  <w:bookmarkEnd w:id="50"/>
  <w:bookmarkEnd w:id="51"/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2C6" w:rsidRDefault="00123EF8" w:rsidP="000E3490">
    <w:pPr>
      <w:pStyle w:val="Footer"/>
      <w:tabs>
        <w:tab w:val="clear" w:pos="9639"/>
        <w:tab w:val="left" w:pos="4140"/>
        <w:tab w:val="right" w:pos="9360"/>
      </w:tabs>
    </w:pPr>
    <w:r>
      <w:fldChar w:fldCharType="begin"/>
    </w:r>
    <w:r w:rsidR="000762C6">
      <w:instrText xml:space="preserve"> REF _Ref7425757 \h </w:instrText>
    </w:r>
    <w:r>
      <w:fldChar w:fldCharType="separate"/>
    </w:r>
  </w:p>
  <w:p w:rsidR="000762C6" w:rsidRDefault="00123EF8">
    <w:pPr>
      <w:pStyle w:val="Header"/>
    </w:pPr>
    <w:r>
      <w:fldChar w:fldCharType="end"/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77A7D"/>
    <w:multiLevelType w:val="hybridMultilevel"/>
    <w:tmpl w:val="F2F07C94"/>
    <w:lvl w:ilvl="0" w:tplc="00010409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">
    <w:nsid w:val="048D355B"/>
    <w:multiLevelType w:val="hybridMultilevel"/>
    <w:tmpl w:val="76A88E98"/>
    <w:lvl w:ilvl="0" w:tplc="B2D8372A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2">
    <w:nsid w:val="1AE2174A"/>
    <w:multiLevelType w:val="hybridMultilevel"/>
    <w:tmpl w:val="528679D4"/>
    <w:lvl w:ilvl="0" w:tplc="000F0409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">
    <w:nsid w:val="1C6F1272"/>
    <w:multiLevelType w:val="multilevel"/>
    <w:tmpl w:val="8EEC69CC"/>
    <w:lvl w:ilvl="0">
      <w:start w:val="1"/>
      <w:numFmt w:val="decimal"/>
      <w:pStyle w:val="Heading1"/>
      <w:lvlText w:val="%1"/>
      <w:lvlJc w:val="right"/>
      <w:pPr>
        <w:tabs>
          <w:tab w:val="num" w:pos="1008"/>
        </w:tabs>
        <w:ind w:left="1008" w:hanging="144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1008"/>
        </w:tabs>
        <w:ind w:left="1008" w:hanging="144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3564"/>
        </w:tabs>
        <w:ind w:left="3564" w:hanging="144"/>
      </w:pPr>
      <w:rPr>
        <w:rFonts w:hint="default"/>
      </w:rPr>
    </w:lvl>
    <w:lvl w:ilvl="3">
      <w:start w:val="1"/>
      <w:numFmt w:val="decimal"/>
      <w:pStyle w:val="Heading4"/>
      <w:lvlText w:val="%1.%2.%3.%4"/>
      <w:lvlJc w:val="right"/>
      <w:pPr>
        <w:tabs>
          <w:tab w:val="num" w:pos="1008"/>
        </w:tabs>
        <w:ind w:left="1008" w:hanging="14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4">
    <w:nsid w:val="22D74FEE"/>
    <w:multiLevelType w:val="hybridMultilevel"/>
    <w:tmpl w:val="3A9C0126"/>
    <w:lvl w:ilvl="0" w:tplc="3770FDAC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5">
    <w:nsid w:val="292B164E"/>
    <w:multiLevelType w:val="multilevel"/>
    <w:tmpl w:val="BA70D8A2"/>
    <w:lvl w:ilvl="0">
      <w:start w:val="1"/>
      <w:numFmt w:val="decimal"/>
      <w:pStyle w:val="DocList"/>
      <w:lvlText w:val="[%1]"/>
      <w:lvlJc w:val="left"/>
      <w:pPr>
        <w:tabs>
          <w:tab w:val="num" w:pos="3059"/>
        </w:tabs>
        <w:ind w:left="3059" w:hanging="360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2926"/>
        </w:tabs>
        <w:ind w:left="2926" w:hanging="227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2926"/>
        </w:tabs>
        <w:ind w:left="2926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0"/>
        </w:tabs>
        <w:ind w:left="379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34"/>
        </w:tabs>
        <w:ind w:left="39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78"/>
        </w:tabs>
        <w:ind w:left="40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222"/>
        </w:tabs>
        <w:ind w:left="42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66"/>
        </w:tabs>
        <w:ind w:left="4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10"/>
        </w:tabs>
        <w:ind w:left="4510" w:hanging="1584"/>
      </w:pPr>
      <w:rPr>
        <w:rFonts w:hint="default"/>
      </w:rPr>
    </w:lvl>
  </w:abstractNum>
  <w:abstractNum w:abstractNumId="6">
    <w:nsid w:val="2B1D3B06"/>
    <w:multiLevelType w:val="hybridMultilevel"/>
    <w:tmpl w:val="BBA8BC52"/>
    <w:lvl w:ilvl="0" w:tplc="3D4A61B2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7">
    <w:nsid w:val="42172A52"/>
    <w:multiLevelType w:val="hybridMultilevel"/>
    <w:tmpl w:val="CCF698C6"/>
    <w:lvl w:ilvl="0" w:tplc="2EE096CA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8">
    <w:nsid w:val="65400880"/>
    <w:multiLevelType w:val="hybridMultilevel"/>
    <w:tmpl w:val="80220946"/>
    <w:lvl w:ilvl="0" w:tplc="E31EB6EA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9">
    <w:nsid w:val="66AC2286"/>
    <w:multiLevelType w:val="hybridMultilevel"/>
    <w:tmpl w:val="8AE4F1C8"/>
    <w:lvl w:ilvl="0" w:tplc="1A2082CA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10">
    <w:nsid w:val="7BEF5279"/>
    <w:multiLevelType w:val="hybridMultilevel"/>
    <w:tmpl w:val="4CCCAF04"/>
    <w:lvl w:ilvl="0" w:tplc="7AD2B4D8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11">
    <w:nsid w:val="7CD710D7"/>
    <w:multiLevelType w:val="hybridMultilevel"/>
    <w:tmpl w:val="1688D6A8"/>
    <w:lvl w:ilvl="0" w:tplc="F58CFF84">
      <w:start w:val="1"/>
      <w:numFmt w:val="bullet"/>
      <w:pStyle w:val="Normal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1"/>
  </w:num>
  <w:num w:numId="5">
    <w:abstractNumId w:val="0"/>
  </w:num>
  <w:num w:numId="6">
    <w:abstractNumId w:val="10"/>
  </w:num>
  <w:num w:numId="7">
    <w:abstractNumId w:val="8"/>
  </w:num>
  <w:num w:numId="8">
    <w:abstractNumId w:val="4"/>
  </w:num>
  <w:num w:numId="9">
    <w:abstractNumId w:val="7"/>
  </w:num>
  <w:num w:numId="10">
    <w:abstractNumId w:val="6"/>
  </w:num>
  <w:num w:numId="11">
    <w:abstractNumId w:val="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ctiveWritingStyle w:appName="MSWord" w:lang="en-US" w:vendorID="6" w:dllVersion="2" w:checkStyle="1"/>
  <w:attachedTemplate r:id="rId1"/>
  <w:doNotTrackMoves/>
  <w:defaultTabStop w:val="2160"/>
  <w:noPunctuationKerning/>
  <w:characterSpacingControl w:val="doNotCompress"/>
  <w:doNotValidateAgainstSchema/>
  <w:doNotDemarcateInvalidXml/>
  <w:hdrShapeDefaults>
    <o:shapedefaults v:ext="edit" spidmax="2055" fill="f" fillcolor="white" stroke="f">
      <v:fill color="white" on="f"/>
      <v:stroke on="f"/>
      <o:colormenu v:ext="edit" fillcolor="none"/>
    </o:shapedefaults>
    <o:shapelayout v:ext="edit">
      <o:idmap v:ext="edit" data="2"/>
    </o:shapelayout>
  </w:hdrShapeDefaults>
  <w:compat/>
  <w:rsids>
    <w:rsidRoot w:val="00EB5B7B"/>
    <w:rsid w:val="00001C13"/>
    <w:rsid w:val="000109A7"/>
    <w:rsid w:val="000762C6"/>
    <w:rsid w:val="000A581D"/>
    <w:rsid w:val="000B5792"/>
    <w:rsid w:val="000E3490"/>
    <w:rsid w:val="000E3501"/>
    <w:rsid w:val="00123EF8"/>
    <w:rsid w:val="001500D0"/>
    <w:rsid w:val="00174F22"/>
    <w:rsid w:val="001F6776"/>
    <w:rsid w:val="00210BCE"/>
    <w:rsid w:val="00246F76"/>
    <w:rsid w:val="00253ADD"/>
    <w:rsid w:val="00266083"/>
    <w:rsid w:val="002934F9"/>
    <w:rsid w:val="002B0C35"/>
    <w:rsid w:val="002C63B1"/>
    <w:rsid w:val="0030200F"/>
    <w:rsid w:val="0031351C"/>
    <w:rsid w:val="003F3E1B"/>
    <w:rsid w:val="00424CFA"/>
    <w:rsid w:val="004324EB"/>
    <w:rsid w:val="00452CD9"/>
    <w:rsid w:val="004E1602"/>
    <w:rsid w:val="004E4BBC"/>
    <w:rsid w:val="004F372F"/>
    <w:rsid w:val="00540EC1"/>
    <w:rsid w:val="005643FF"/>
    <w:rsid w:val="00593DB9"/>
    <w:rsid w:val="005A4074"/>
    <w:rsid w:val="005C44CD"/>
    <w:rsid w:val="005F03D5"/>
    <w:rsid w:val="0060069D"/>
    <w:rsid w:val="00631070"/>
    <w:rsid w:val="00657F2B"/>
    <w:rsid w:val="00693986"/>
    <w:rsid w:val="006A0965"/>
    <w:rsid w:val="006A473F"/>
    <w:rsid w:val="006A5F51"/>
    <w:rsid w:val="00744321"/>
    <w:rsid w:val="00752FA9"/>
    <w:rsid w:val="00797633"/>
    <w:rsid w:val="007F5716"/>
    <w:rsid w:val="0086596C"/>
    <w:rsid w:val="00881551"/>
    <w:rsid w:val="008D102C"/>
    <w:rsid w:val="008E2263"/>
    <w:rsid w:val="008F4634"/>
    <w:rsid w:val="008F5C87"/>
    <w:rsid w:val="00900582"/>
    <w:rsid w:val="009248FD"/>
    <w:rsid w:val="009457B2"/>
    <w:rsid w:val="00974301"/>
    <w:rsid w:val="009932A5"/>
    <w:rsid w:val="00994D62"/>
    <w:rsid w:val="009D2E15"/>
    <w:rsid w:val="009D6449"/>
    <w:rsid w:val="009E7FC0"/>
    <w:rsid w:val="00A335CA"/>
    <w:rsid w:val="00A84C61"/>
    <w:rsid w:val="00AB6900"/>
    <w:rsid w:val="00AE24D3"/>
    <w:rsid w:val="00B10D20"/>
    <w:rsid w:val="00B248FB"/>
    <w:rsid w:val="00BC581D"/>
    <w:rsid w:val="00C727AB"/>
    <w:rsid w:val="00D47074"/>
    <w:rsid w:val="00D5249F"/>
    <w:rsid w:val="00D84948"/>
    <w:rsid w:val="00D97F70"/>
    <w:rsid w:val="00DC731B"/>
    <w:rsid w:val="00DE40A0"/>
    <w:rsid w:val="00E24BBA"/>
    <w:rsid w:val="00E278A5"/>
    <w:rsid w:val="00E36660"/>
    <w:rsid w:val="00E42939"/>
    <w:rsid w:val="00E633A6"/>
    <w:rsid w:val="00EB5B7B"/>
    <w:rsid w:val="00EF35B0"/>
    <w:rsid w:val="00F0480A"/>
    <w:rsid w:val="00F6039F"/>
    <w:rsid w:val="00FD6B28"/>
  </w:rsids>
  <m:mathPr>
    <m:mathFont m:val="Lucida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fill="f" fillcolor="white" stroke="f">
      <v:fill color="white" on="f"/>
      <v:stroke on="f"/>
      <o:colormenu v:ext="edit" fillcolor="none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 w:qFormat="1"/>
    <w:lsdException w:name="toc 1" w:uiPriority="39"/>
    <w:lsdException w:name="toc 2" w:uiPriority="39"/>
    <w:lsdException w:name="Hyperlink" w:uiPriority="99"/>
    <w:lsdException w:name="TOC Heading" w:uiPriority="39" w:qFormat="1"/>
  </w:latentStyles>
  <w:style w:type="paragraph" w:default="1" w:styleId="Normal">
    <w:name w:val="Normal"/>
    <w:qFormat/>
    <w:rsid w:val="00631070"/>
    <w:pPr>
      <w:spacing w:before="120"/>
      <w:ind w:left="576"/>
      <w:jc w:val="both"/>
    </w:pPr>
    <w:rPr>
      <w:sz w:val="20"/>
    </w:rPr>
  </w:style>
  <w:style w:type="paragraph" w:styleId="Heading1">
    <w:name w:val="heading 1"/>
    <w:basedOn w:val="Normal"/>
    <w:next w:val="NormalFirst"/>
    <w:link w:val="Heading1Char"/>
    <w:autoRedefine/>
    <w:uiPriority w:val="9"/>
    <w:qFormat/>
    <w:rsid w:val="00DC731B"/>
    <w:pPr>
      <w:keepNext/>
      <w:numPr>
        <w:numId w:val="1"/>
      </w:numPr>
      <w:tabs>
        <w:tab w:val="clear" w:pos="1008"/>
        <w:tab w:val="num" w:pos="576"/>
      </w:tabs>
      <w:spacing w:before="240" w:after="60"/>
      <w:ind w:left="576"/>
      <w:outlineLvl w:val="0"/>
    </w:pPr>
    <w:rPr>
      <w:rFonts w:ascii="Arial" w:hAnsi="Arial"/>
      <w:b/>
      <w:noProof/>
      <w:kern w:val="32"/>
      <w:sz w:val="24"/>
      <w:u w:val="single"/>
    </w:rPr>
  </w:style>
  <w:style w:type="paragraph" w:styleId="Heading2">
    <w:name w:val="heading 2"/>
    <w:basedOn w:val="Normal"/>
    <w:next w:val="NormalFirst"/>
    <w:autoRedefine/>
    <w:qFormat/>
    <w:rsid w:val="005A4074"/>
    <w:pPr>
      <w:keepNext/>
      <w:numPr>
        <w:ilvl w:val="1"/>
        <w:numId w:val="1"/>
      </w:numPr>
      <w:tabs>
        <w:tab w:val="clear" w:pos="1008"/>
        <w:tab w:val="left" w:pos="576"/>
      </w:tabs>
      <w:spacing w:before="240" w:after="60"/>
      <w:ind w:left="576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First"/>
    <w:autoRedefine/>
    <w:qFormat/>
    <w:rsid w:val="00DC731B"/>
    <w:pPr>
      <w:keepNext/>
      <w:numPr>
        <w:ilvl w:val="2"/>
        <w:numId w:val="1"/>
      </w:numPr>
      <w:tabs>
        <w:tab w:val="num" w:pos="576"/>
      </w:tabs>
      <w:spacing w:before="240" w:after="60"/>
      <w:ind w:left="576"/>
      <w:outlineLvl w:val="2"/>
    </w:pPr>
    <w:rPr>
      <w:rFonts w:ascii="Arial" w:hAnsi="Arial"/>
      <w:b/>
      <w:sz w:val="18"/>
    </w:rPr>
  </w:style>
  <w:style w:type="paragraph" w:styleId="Heading4">
    <w:name w:val="heading 4"/>
    <w:basedOn w:val="Normal"/>
    <w:next w:val="Normal"/>
    <w:autoRedefine/>
    <w:qFormat/>
    <w:rsid w:val="004E27F2"/>
    <w:pPr>
      <w:keepNext/>
      <w:numPr>
        <w:ilvl w:val="3"/>
        <w:numId w:val="1"/>
      </w:numPr>
      <w:tabs>
        <w:tab w:val="clear" w:pos="1008"/>
        <w:tab w:val="left" w:pos="576"/>
      </w:tabs>
      <w:spacing w:before="180" w:after="60"/>
      <w:ind w:left="576"/>
      <w:outlineLvl w:val="3"/>
    </w:pPr>
    <w:rPr>
      <w:rFonts w:ascii="Times" w:hAnsi="Times"/>
      <w:b/>
      <w:sz w:val="18"/>
    </w:rPr>
  </w:style>
  <w:style w:type="paragraph" w:styleId="Heading5">
    <w:name w:val="heading 5"/>
    <w:basedOn w:val="Normal"/>
    <w:next w:val="Normal"/>
    <w:qFormat/>
    <w:rsid w:val="00DC731B"/>
    <w:pPr>
      <w:numPr>
        <w:ilvl w:val="4"/>
        <w:numId w:val="1"/>
      </w:num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rsid w:val="00DC731B"/>
    <w:pPr>
      <w:numPr>
        <w:ilvl w:val="5"/>
        <w:numId w:val="1"/>
      </w:numPr>
      <w:spacing w:before="240" w:after="60"/>
      <w:outlineLvl w:val="5"/>
    </w:pPr>
    <w:rPr>
      <w:rFonts w:ascii="Times" w:hAnsi="Times"/>
      <w:b/>
      <w:sz w:val="22"/>
    </w:rPr>
  </w:style>
  <w:style w:type="paragraph" w:styleId="Heading7">
    <w:name w:val="heading 7"/>
    <w:basedOn w:val="Normal"/>
    <w:next w:val="Normal"/>
    <w:qFormat/>
    <w:rsid w:val="00DC731B"/>
    <w:pPr>
      <w:numPr>
        <w:ilvl w:val="6"/>
        <w:numId w:val="1"/>
      </w:numPr>
      <w:spacing w:before="240" w:after="60"/>
      <w:outlineLvl w:val="6"/>
    </w:pPr>
    <w:rPr>
      <w:rFonts w:ascii="Times" w:hAnsi="Times"/>
      <w:sz w:val="24"/>
    </w:rPr>
  </w:style>
  <w:style w:type="paragraph" w:styleId="Heading8">
    <w:name w:val="heading 8"/>
    <w:basedOn w:val="Normal"/>
    <w:next w:val="Normal"/>
    <w:qFormat/>
    <w:rsid w:val="00DC731B"/>
    <w:pPr>
      <w:numPr>
        <w:ilvl w:val="7"/>
        <w:numId w:val="1"/>
      </w:numPr>
      <w:spacing w:before="240" w:after="60"/>
      <w:outlineLvl w:val="7"/>
    </w:pPr>
    <w:rPr>
      <w:rFonts w:ascii="Times" w:hAnsi="Times"/>
      <w:i/>
      <w:sz w:val="24"/>
    </w:rPr>
  </w:style>
  <w:style w:type="paragraph" w:styleId="Heading9">
    <w:name w:val="heading 9"/>
    <w:basedOn w:val="Normal"/>
    <w:next w:val="Normal"/>
    <w:qFormat/>
    <w:rsid w:val="00DC731B"/>
    <w:pPr>
      <w:numPr>
        <w:ilvl w:val="8"/>
        <w:numId w:val="1"/>
      </w:numPr>
      <w:spacing w:before="240" w:after="60"/>
      <w:outlineLvl w:val="8"/>
    </w:pPr>
    <w:rPr>
      <w:rFonts w:ascii="Helvetica" w:hAnsi="Helvetica"/>
      <w:sz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DC731B"/>
    <w:pPr>
      <w:tabs>
        <w:tab w:val="center" w:pos="4153"/>
        <w:tab w:val="right" w:pos="8306"/>
      </w:tabs>
      <w:spacing w:before="0"/>
      <w:ind w:left="0"/>
    </w:pPr>
    <w:rPr>
      <w:rFonts w:ascii="Arial" w:hAnsi="Arial"/>
      <w:b/>
      <w:sz w:val="18"/>
    </w:rPr>
  </w:style>
  <w:style w:type="paragraph" w:styleId="Footer">
    <w:name w:val="footer"/>
    <w:basedOn w:val="Normal"/>
    <w:rsid w:val="00DC731B"/>
    <w:pPr>
      <w:tabs>
        <w:tab w:val="left" w:pos="5840"/>
        <w:tab w:val="right" w:pos="9639"/>
      </w:tabs>
      <w:ind w:left="0"/>
    </w:pPr>
    <w:rPr>
      <w:rFonts w:ascii="Arial" w:hAnsi="Arial"/>
      <w:b/>
      <w:sz w:val="18"/>
    </w:rPr>
  </w:style>
  <w:style w:type="paragraph" w:customStyle="1" w:styleId="TitleBox">
    <w:name w:val="TitleBox"/>
    <w:basedOn w:val="Header"/>
    <w:rsid w:val="00BD6118"/>
    <w:rPr>
      <w:rFonts w:ascii="Times New Roman" w:hAnsi="Times New Roman"/>
      <w:color w:val="FFFFFF"/>
      <w:sz w:val="32"/>
    </w:rPr>
  </w:style>
  <w:style w:type="paragraph" w:customStyle="1" w:styleId="ReportTitle">
    <w:name w:val="ReportTitle"/>
    <w:basedOn w:val="Normal"/>
    <w:next w:val="ReportAuthor"/>
    <w:rsid w:val="00691111"/>
    <w:pPr>
      <w:ind w:left="0"/>
      <w:jc w:val="right"/>
    </w:pPr>
    <w:rPr>
      <w:rFonts w:ascii="Arial" w:hAnsi="Arial"/>
      <w:sz w:val="48"/>
    </w:rPr>
  </w:style>
  <w:style w:type="paragraph" w:customStyle="1" w:styleId="ReportAuthor">
    <w:name w:val="ReportAuthor"/>
    <w:basedOn w:val="Normal"/>
    <w:rsid w:val="00691111"/>
    <w:pPr>
      <w:ind w:left="0"/>
      <w:jc w:val="right"/>
    </w:pPr>
    <w:rPr>
      <w:rFonts w:ascii="Arial" w:hAnsi="Arial"/>
      <w:b/>
      <w:sz w:val="24"/>
    </w:rPr>
  </w:style>
  <w:style w:type="paragraph" w:customStyle="1" w:styleId="ReportPurpose">
    <w:name w:val="ReportPurpose"/>
    <w:basedOn w:val="ReportAuthor"/>
    <w:rsid w:val="00DC731B"/>
    <w:rPr>
      <w:sz w:val="20"/>
    </w:rPr>
  </w:style>
  <w:style w:type="character" w:styleId="PageNumber">
    <w:name w:val="page number"/>
    <w:basedOn w:val="DefaultParagraphFont"/>
    <w:rsid w:val="00DC731B"/>
  </w:style>
  <w:style w:type="paragraph" w:customStyle="1" w:styleId="Acronym">
    <w:name w:val="Acronym"/>
    <w:basedOn w:val="Normal"/>
    <w:autoRedefine/>
    <w:rsid w:val="008726D3"/>
    <w:pPr>
      <w:tabs>
        <w:tab w:val="left" w:pos="2160"/>
        <w:tab w:val="left" w:pos="2880"/>
      </w:tabs>
      <w:spacing w:before="0"/>
      <w:jc w:val="left"/>
    </w:pPr>
  </w:style>
  <w:style w:type="paragraph" w:customStyle="1" w:styleId="DocList">
    <w:name w:val="DocList"/>
    <w:basedOn w:val="Normal"/>
    <w:autoRedefine/>
    <w:rsid w:val="001A0331"/>
    <w:pPr>
      <w:numPr>
        <w:numId w:val="2"/>
      </w:numPr>
      <w:tabs>
        <w:tab w:val="clear" w:pos="3059"/>
        <w:tab w:val="left" w:pos="1080"/>
      </w:tabs>
      <w:spacing w:before="60"/>
      <w:ind w:left="547" w:firstLine="0"/>
      <w:jc w:val="left"/>
    </w:pPr>
    <w:rPr>
      <w:noProof/>
    </w:rPr>
  </w:style>
  <w:style w:type="paragraph" w:customStyle="1" w:styleId="Picture">
    <w:name w:val="Picture"/>
    <w:basedOn w:val="Normal"/>
    <w:rsid w:val="00DC731B"/>
    <w:pPr>
      <w:ind w:left="0"/>
    </w:pPr>
  </w:style>
  <w:style w:type="paragraph" w:styleId="BodyTextIndent">
    <w:name w:val="Body Text Indent"/>
    <w:basedOn w:val="Normal"/>
    <w:rsid w:val="00DC731B"/>
    <w:pPr>
      <w:jc w:val="center"/>
    </w:pPr>
    <w:rPr>
      <w:rFonts w:ascii="Courier" w:hAnsi="Courier"/>
    </w:rPr>
  </w:style>
  <w:style w:type="paragraph" w:styleId="DocumentMap">
    <w:name w:val="Document Map"/>
    <w:basedOn w:val="Normal"/>
    <w:rsid w:val="00DC731B"/>
    <w:pPr>
      <w:shd w:val="clear" w:color="auto" w:fill="000080"/>
    </w:pPr>
    <w:rPr>
      <w:rFonts w:ascii="Helvetica" w:eastAsia="ＭＳ ゴシック" w:hAnsi="Helvetica"/>
    </w:rPr>
  </w:style>
  <w:style w:type="character" w:styleId="Strong">
    <w:name w:val="Strong"/>
    <w:basedOn w:val="DefaultParagraphFont"/>
    <w:qFormat/>
    <w:rsid w:val="00DC731B"/>
    <w:rPr>
      <w:b/>
    </w:rPr>
  </w:style>
  <w:style w:type="paragraph" w:styleId="TOC1">
    <w:name w:val="toc 1"/>
    <w:basedOn w:val="Normal"/>
    <w:next w:val="Normal"/>
    <w:autoRedefine/>
    <w:uiPriority w:val="39"/>
    <w:rsid w:val="003B6333"/>
    <w:pPr>
      <w:ind w:left="0"/>
      <w:jc w:val="left"/>
    </w:pPr>
    <w:rPr>
      <w:rFonts w:asciiTheme="minorHAnsi" w:hAnsiTheme="minorHAnsi"/>
      <w:b/>
      <w:sz w:val="24"/>
    </w:rPr>
  </w:style>
  <w:style w:type="paragraph" w:styleId="TOC2">
    <w:name w:val="toc 2"/>
    <w:basedOn w:val="Normal"/>
    <w:next w:val="Normal"/>
    <w:autoRedefine/>
    <w:uiPriority w:val="39"/>
    <w:rsid w:val="003B6333"/>
    <w:pPr>
      <w:spacing w:before="0"/>
      <w:ind w:left="200"/>
      <w:jc w:val="left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3B6333"/>
    <w:pPr>
      <w:spacing w:before="0"/>
      <w:ind w:left="40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rsid w:val="00DC731B"/>
    <w:pPr>
      <w:spacing w:before="0"/>
      <w:ind w:left="600"/>
      <w:jc w:val="left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uiPriority w:val="39"/>
    <w:rsid w:val="00DC731B"/>
    <w:pPr>
      <w:spacing w:before="0"/>
      <w:ind w:left="800"/>
      <w:jc w:val="left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iPriority w:val="39"/>
    <w:rsid w:val="00DC731B"/>
    <w:pPr>
      <w:spacing w:before="0"/>
      <w:ind w:left="1000"/>
      <w:jc w:val="left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rsid w:val="00DC731B"/>
    <w:pPr>
      <w:spacing w:before="0"/>
      <w:ind w:left="1200"/>
      <w:jc w:val="left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rsid w:val="00DC731B"/>
    <w:pPr>
      <w:spacing w:before="0"/>
      <w:ind w:left="1400"/>
      <w:jc w:val="left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rsid w:val="00DC731B"/>
    <w:pPr>
      <w:spacing w:before="0"/>
      <w:ind w:left="1600"/>
      <w:jc w:val="left"/>
    </w:pPr>
    <w:rPr>
      <w:rFonts w:asciiTheme="minorHAnsi" w:hAnsiTheme="minorHAnsi"/>
      <w:szCs w:val="20"/>
    </w:rPr>
  </w:style>
  <w:style w:type="character" w:styleId="LineNumber">
    <w:name w:val="line number"/>
    <w:basedOn w:val="DefaultParagraphFont"/>
    <w:rsid w:val="00DC731B"/>
  </w:style>
  <w:style w:type="character" w:styleId="Hyperlink">
    <w:name w:val="Hyperlink"/>
    <w:basedOn w:val="DefaultParagraphFont"/>
    <w:uiPriority w:val="99"/>
    <w:rsid w:val="00DC731B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4F7A83"/>
    <w:pPr>
      <w:keepLines/>
      <w:spacing w:after="120"/>
      <w:ind w:left="0"/>
      <w:jc w:val="center"/>
    </w:pPr>
    <w:rPr>
      <w:b/>
      <w:sz w:val="18"/>
    </w:rPr>
  </w:style>
  <w:style w:type="paragraph" w:customStyle="1" w:styleId="NormalFirst">
    <w:name w:val="NormalFirst"/>
    <w:basedOn w:val="Normal"/>
    <w:next w:val="Normal"/>
    <w:rsid w:val="004E27F2"/>
    <w:pPr>
      <w:spacing w:before="60" w:after="60"/>
    </w:pPr>
  </w:style>
  <w:style w:type="paragraph" w:customStyle="1" w:styleId="RequirementBox">
    <w:name w:val="RequirementBox"/>
    <w:basedOn w:val="Normal"/>
    <w:next w:val="Normal"/>
    <w:autoRedefine/>
    <w:rsid w:val="00DC731B"/>
    <w:pPr>
      <w:framePr w:hSpace="187" w:vSpace="187" w:wrap="notBeside" w:vAnchor="text" w:hAnchor="text" w:xAlign="inside" w:y="1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ind w:right="576"/>
      <w:outlineLvl w:val="1"/>
    </w:pPr>
  </w:style>
  <w:style w:type="paragraph" w:styleId="BodyText">
    <w:name w:val="Body Text"/>
    <w:basedOn w:val="Normal"/>
    <w:rsid w:val="00DC731B"/>
    <w:pPr>
      <w:ind w:left="0"/>
      <w:jc w:val="center"/>
    </w:pPr>
  </w:style>
  <w:style w:type="character" w:styleId="FollowedHyperlink">
    <w:name w:val="FollowedHyperlink"/>
    <w:basedOn w:val="DefaultParagraphFont"/>
    <w:rsid w:val="00DC731B"/>
    <w:rPr>
      <w:color w:val="800080"/>
      <w:u w:val="single"/>
    </w:rPr>
  </w:style>
  <w:style w:type="paragraph" w:styleId="BodyTextIndent2">
    <w:name w:val="Body Text Indent 2"/>
    <w:basedOn w:val="Normal"/>
    <w:rsid w:val="00DC731B"/>
    <w:pPr>
      <w:widowControl w:val="0"/>
      <w:autoSpaceDE w:val="0"/>
      <w:autoSpaceDN w:val="0"/>
      <w:adjustRightInd w:val="0"/>
    </w:pPr>
    <w:rPr>
      <w:rFonts w:ascii="Times-Roman" w:hAnsi="Times-Roman"/>
      <w:color w:val="000000"/>
    </w:rPr>
  </w:style>
  <w:style w:type="paragraph" w:customStyle="1" w:styleId="Default">
    <w:name w:val="Default"/>
    <w:rsid w:val="00DC731B"/>
    <w:pPr>
      <w:widowControl w:val="0"/>
      <w:autoSpaceDE w:val="0"/>
      <w:autoSpaceDN w:val="0"/>
      <w:adjustRightInd w:val="0"/>
    </w:pPr>
    <w:rPr>
      <w:rFonts w:ascii="Lucida Sans" w:hAnsi="Lucida Sans"/>
      <w:color w:val="000000"/>
    </w:rPr>
  </w:style>
  <w:style w:type="character" w:customStyle="1" w:styleId="Code">
    <w:name w:val="Code"/>
    <w:basedOn w:val="DefaultParagraphFont"/>
    <w:rsid w:val="00D558BA"/>
    <w:rPr>
      <w:rFonts w:ascii="Courier New" w:hAnsi="Courier New"/>
      <w:sz w:val="18"/>
    </w:rPr>
  </w:style>
  <w:style w:type="paragraph" w:customStyle="1" w:styleId="TableReq">
    <w:name w:val="TableReq"/>
    <w:basedOn w:val="Normal"/>
    <w:rsid w:val="000953FA"/>
    <w:pPr>
      <w:widowControl w:val="0"/>
      <w:autoSpaceDE w:val="0"/>
      <w:autoSpaceDN w:val="0"/>
      <w:adjustRightInd w:val="0"/>
      <w:spacing w:before="60" w:after="60"/>
      <w:ind w:left="0"/>
    </w:pPr>
    <w:rPr>
      <w:rFonts w:ascii="Arial" w:hAnsi="Arial"/>
      <w:spacing w:val="-3"/>
    </w:rPr>
  </w:style>
  <w:style w:type="paragraph" w:customStyle="1" w:styleId="SP229398">
    <w:name w:val="SP229398"/>
    <w:basedOn w:val="Default"/>
    <w:next w:val="Default"/>
    <w:rsid w:val="008726D3"/>
    <w:pPr>
      <w:spacing w:before="280" w:after="880"/>
    </w:pPr>
    <w:rPr>
      <w:rFonts w:ascii="Times New Roman" w:hAnsi="Times New Roman"/>
      <w:color w:val="auto"/>
    </w:rPr>
  </w:style>
  <w:style w:type="paragraph" w:customStyle="1" w:styleId="NormalBullet">
    <w:name w:val="Normal Bullet"/>
    <w:basedOn w:val="Normal"/>
    <w:autoRedefine/>
    <w:rsid w:val="003D3DB5"/>
    <w:pPr>
      <w:numPr>
        <w:numId w:val="4"/>
      </w:numPr>
      <w:outlineLvl w:val="0"/>
    </w:pPr>
  </w:style>
  <w:style w:type="paragraph" w:customStyle="1" w:styleId="SP229416">
    <w:name w:val="SP229416"/>
    <w:basedOn w:val="Default"/>
    <w:next w:val="Default"/>
    <w:rsid w:val="008726D3"/>
    <w:pPr>
      <w:spacing w:before="360" w:after="80"/>
    </w:pPr>
    <w:rPr>
      <w:rFonts w:ascii="Times New Roman" w:hAnsi="Times New Roman"/>
      <w:color w:val="auto"/>
    </w:rPr>
  </w:style>
  <w:style w:type="paragraph" w:customStyle="1" w:styleId="SP229405">
    <w:name w:val="SP229405"/>
    <w:basedOn w:val="Default"/>
    <w:next w:val="Default"/>
    <w:rsid w:val="008726D3"/>
    <w:pPr>
      <w:spacing w:before="60"/>
    </w:pPr>
    <w:rPr>
      <w:rFonts w:ascii="Times New Roman" w:hAnsi="Times New Roman"/>
      <w:color w:val="auto"/>
    </w:rPr>
  </w:style>
  <w:style w:type="character" w:customStyle="1" w:styleId="SC3511">
    <w:name w:val="SC3511"/>
    <w:rsid w:val="008726D3"/>
    <w:rPr>
      <w:i/>
      <w:color w:val="000000"/>
      <w:sz w:val="20"/>
      <w:szCs w:val="20"/>
    </w:rPr>
  </w:style>
  <w:style w:type="paragraph" w:styleId="BalloonText">
    <w:name w:val="Balloon Text"/>
    <w:basedOn w:val="Normal"/>
    <w:semiHidden/>
    <w:rsid w:val="008726D3"/>
    <w:rPr>
      <w:rFonts w:ascii="Lucida Grande" w:hAnsi="Lucida Grande"/>
      <w:sz w:val="18"/>
      <w:szCs w:val="18"/>
    </w:rPr>
  </w:style>
  <w:style w:type="paragraph" w:customStyle="1" w:styleId="Comment1">
    <w:name w:val="Comment1"/>
    <w:basedOn w:val="Normal"/>
    <w:next w:val="Normal"/>
    <w:autoRedefine/>
    <w:rsid w:val="006077E4"/>
    <w:pPr>
      <w:spacing w:before="0"/>
    </w:pPr>
  </w:style>
  <w:style w:type="paragraph" w:customStyle="1" w:styleId="CommentResponse">
    <w:name w:val="CommentResponse"/>
    <w:basedOn w:val="Normal"/>
    <w:next w:val="Comment1"/>
    <w:rsid w:val="006077E4"/>
    <w:pPr>
      <w:spacing w:after="20"/>
      <w:jc w:val="left"/>
    </w:pPr>
    <w:rPr>
      <w:rFonts w:ascii="Arial" w:hAnsi="Arial"/>
      <w:b/>
    </w:rPr>
  </w:style>
  <w:style w:type="paragraph" w:styleId="FootnoteText">
    <w:name w:val="footnote text"/>
    <w:basedOn w:val="Normal"/>
    <w:semiHidden/>
    <w:rsid w:val="006077E4"/>
    <w:rPr>
      <w:sz w:val="24"/>
    </w:rPr>
  </w:style>
  <w:style w:type="character" w:styleId="FootnoteReference">
    <w:name w:val="footnote reference"/>
    <w:basedOn w:val="DefaultParagraphFont"/>
    <w:semiHidden/>
    <w:rsid w:val="006077E4"/>
    <w:rPr>
      <w:vertAlign w:val="superscript"/>
    </w:rPr>
  </w:style>
  <w:style w:type="paragraph" w:styleId="CommentText">
    <w:name w:val="annotation text"/>
    <w:basedOn w:val="Normal"/>
    <w:semiHidden/>
    <w:rsid w:val="009C0255"/>
  </w:style>
  <w:style w:type="paragraph" w:customStyle="1" w:styleId="CleanTabletext">
    <w:name w:val="Clean Table text"/>
    <w:basedOn w:val="NormalFirst"/>
    <w:rsid w:val="00DE2CE7"/>
    <w:pPr>
      <w:ind w:left="0"/>
    </w:pPr>
    <w:rPr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A4074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kern w:val="0"/>
      <w:sz w:val="28"/>
      <w:szCs w:val="28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A4074"/>
    <w:rPr>
      <w:rFonts w:ascii="Arial" w:hAnsi="Arial"/>
      <w:b/>
      <w:noProof/>
      <w:kern w:val="32"/>
      <w:u w:val="single"/>
    </w:rPr>
  </w:style>
  <w:style w:type="paragraph" w:styleId="Bibliography">
    <w:name w:val="Bibliography"/>
    <w:basedOn w:val="Normal"/>
    <w:next w:val="Normal"/>
    <w:rsid w:val="00D97F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printerSettings" Target="printerSettings/printerSettings1.bin"/><Relationship Id="rId20" Type="http://schemas.openxmlformats.org/officeDocument/2006/relationships/printerSettings" Target="printerSettings/printerSettings2.bin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http://archive.stsci.edu/fits/fits_standard/fits_standard.html" TargetMode="External"/><Relationship Id="rId12" Type="http://schemas.openxmlformats.org/officeDocument/2006/relationships/hyperlink" Target="http://heasarc.gsfc.nasa.gov/docs/software/fitsio/fitsio.html" TargetMode="External"/><Relationship Id="rId13" Type="http://schemas.openxmlformats.org/officeDocument/2006/relationships/hyperlink" Target="http://logging.apache.org/log4cxx/index.html" TargetMode="External"/><Relationship Id="rId14" Type="http://schemas.openxmlformats.org/officeDocument/2006/relationships/hyperlink" Target="http://www.boost.org/" TargetMode="External"/><Relationship Id="rId15" Type="http://schemas.openxmlformats.org/officeDocument/2006/relationships/hyperlink" Target="http://cppunit.sourceforge.net/cppunit-wiki" TargetMode="External"/><Relationship Id="rId16" Type="http://schemas.openxmlformats.org/officeDocument/2006/relationships/hyperlink" Target="http://activemq.apache.org/cms/" TargetMode="External"/><Relationship Id="rId17" Type="http://schemas.openxmlformats.org/officeDocument/2006/relationships/header" Target="header1.xml"/><Relationship Id="rId18" Type="http://schemas.openxmlformats.org/officeDocument/2006/relationships/footer" Target="footer3.xml"/><Relationship Id="rId19" Type="http://schemas.openxmlformats.org/officeDocument/2006/relationships/footer" Target="footer4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D:MyApplications:Microsoft%20Office%202004:Templates:My%20Templates:GeminiReqA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Kim</b:Tag>
    <b:SourceType>Report</b:SourceType>
    <b:Guid>{8C1CDBEC-3435-2144-99CF-8C61BE04B5E9}</b:Guid>
    <b:LCID>2115</b:LCID>
    <b:Author>
      <b:Author>
        <b:NameList>
          <b:Person>
            <b:Last>Gillies</b:Last>
            <b:First>Kim</b:First>
          </b:Person>
        </b:NameList>
      </b:Author>
    </b:Author>
    <b:Title>Guidelines for Designing Gemini Aspen Instrument Software</b:Title>
    <b:Year>2004</b:Year>
    <b:RefOrder>2</b:RefOrder>
  </b:Source>
  <b:Source>
    <b:Tag>Kim1</b:Tag>
    <b:SourceType>Report</b:SourceType>
    <b:Guid>{7370D23C-BCBA-9446-889C-6E2693D62071}</b:Guid>
    <b:LCID>2115</b:LCID>
    <b:Author>
      <b:Author>
        <b:NameList>
          <b:Person>
            <b:Last>Gillies</b:Last>
            <b:First>Kim</b:First>
          </b:Person>
          <b:Person>
            <b:Last>Nunez</b:Last>
            <b:First>Arturo</b:First>
          </b:Person>
        </b:NameList>
      </b:Author>
    </b:Author>
    <b:Title>Aspen GIAPI Design and Use</b:Title>
    <b:Year>2006</b:Year>
    <b:RefOrder>1</b:RefOrder>
  </b:Source>
  <b:Source>
    <b:Tag>FIT</b:Tag>
    <b:SourceType>InternetSite</b:SourceType>
    <b:Guid>{0A1DC341-BDE1-0E42-8D19-91D8CEED6969}</b:Guid>
    <b:LCID>2115</b:LCID>
    <b:InternetSiteTitle>FITS Standard Specification</b:InternetSiteTitle>
    <b:URL>http://archive stsci.edu/fits/fits_standard/fits_standard.html</b:URL>
    <b:RefOrder>3</b:RefOrder>
  </b:Source>
</b:Sources>
</file>

<file path=customXml/itemProps1.xml><?xml version="1.0" encoding="utf-8"?>
<ds:datastoreItem xmlns:ds="http://schemas.openxmlformats.org/officeDocument/2006/customXml" ds:itemID="{FD6A44A0-CF02-EF4F-8444-44D5C3D8A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GeminiReqATTemplate.dot</Template>
  <TotalTime>52</TotalTime>
  <Pages>5</Pages>
  <Words>713</Words>
  <Characters>4069</Characters>
  <Application>Microsoft Macintosh Word</Application>
  <DocSecurity>0</DocSecurity>
  <Lines>33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GIAPI C++ Language Glue API</vt:lpstr>
    </vt:vector>
  </TitlesOfParts>
  <Manager/>
  <Company>Gemini Observatory</Company>
  <LinksUpToDate>false</LinksUpToDate>
  <CharactersWithSpaces>4997</CharactersWithSpaces>
  <SharedDoc>false</SharedDoc>
  <HyperlinkBase/>
  <HLinks>
    <vt:vector size="36" baseType="variant">
      <vt:variant>
        <vt:i4>852006</vt:i4>
      </vt:variant>
      <vt:variant>
        <vt:i4>282</vt:i4>
      </vt:variant>
      <vt:variant>
        <vt:i4>0</vt:i4>
      </vt:variant>
      <vt:variant>
        <vt:i4>5</vt:i4>
      </vt:variant>
      <vt:variant>
        <vt:lpwstr>http://svn.apache.org/repos/asf/logging/log4cxx/trunk</vt:lpwstr>
      </vt:variant>
      <vt:variant>
        <vt:lpwstr/>
      </vt:variant>
      <vt:variant>
        <vt:i4>3735582</vt:i4>
      </vt:variant>
      <vt:variant>
        <vt:i4>219</vt:i4>
      </vt:variant>
      <vt:variant>
        <vt:i4>0</vt:i4>
      </vt:variant>
      <vt:variant>
        <vt:i4>5</vt:i4>
      </vt:variant>
      <vt:variant>
        <vt:lpwstr>http://cppunit.sourceforge.net/cppunit-wiki</vt:lpwstr>
      </vt:variant>
      <vt:variant>
        <vt:lpwstr/>
      </vt:variant>
      <vt:variant>
        <vt:i4>5898303</vt:i4>
      </vt:variant>
      <vt:variant>
        <vt:i4>216</vt:i4>
      </vt:variant>
      <vt:variant>
        <vt:i4>0</vt:i4>
      </vt:variant>
      <vt:variant>
        <vt:i4>5</vt:i4>
      </vt:variant>
      <vt:variant>
        <vt:lpwstr>http://www.boost.org/</vt:lpwstr>
      </vt:variant>
      <vt:variant>
        <vt:lpwstr/>
      </vt:variant>
      <vt:variant>
        <vt:i4>262239</vt:i4>
      </vt:variant>
      <vt:variant>
        <vt:i4>213</vt:i4>
      </vt:variant>
      <vt:variant>
        <vt:i4>0</vt:i4>
      </vt:variant>
      <vt:variant>
        <vt:i4>5</vt:i4>
      </vt:variant>
      <vt:variant>
        <vt:lpwstr>http://logging.apache.org/log4cxx/index.html</vt:lpwstr>
      </vt:variant>
      <vt:variant>
        <vt:lpwstr/>
      </vt:variant>
      <vt:variant>
        <vt:i4>852027</vt:i4>
      </vt:variant>
      <vt:variant>
        <vt:i4>210</vt:i4>
      </vt:variant>
      <vt:variant>
        <vt:i4>0</vt:i4>
      </vt:variant>
      <vt:variant>
        <vt:i4>5</vt:i4>
      </vt:variant>
      <vt:variant>
        <vt:lpwstr>http://heasarc.gsfc.nasa.gov/docs/software/fitsio/fitsio.html</vt:lpwstr>
      </vt:variant>
      <vt:variant>
        <vt:lpwstr/>
      </vt:variant>
      <vt:variant>
        <vt:i4>7864358</vt:i4>
      </vt:variant>
      <vt:variant>
        <vt:i4>207</vt:i4>
      </vt:variant>
      <vt:variant>
        <vt:i4>0</vt:i4>
      </vt:variant>
      <vt:variant>
        <vt:i4>5</vt:i4>
      </vt:variant>
      <vt:variant>
        <vt:lpwstr>http://archive.stsci.edu/fits/fits_standard/fits_standard.html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GIAPI C++ Language Glue API</dc:title>
  <dc:subject/>
  <dc:creator>Arturo Núñez, Kim Gillies</dc:creator>
  <cp:keywords/>
  <dc:description/>
  <cp:lastModifiedBy>Nicolas Barriga</cp:lastModifiedBy>
  <cp:revision>10</cp:revision>
  <cp:lastPrinted>2009-12-21T21:09:00Z</cp:lastPrinted>
  <dcterms:created xsi:type="dcterms:W3CDTF">2011-05-27T16:45:00Z</dcterms:created>
  <dcterms:modified xsi:type="dcterms:W3CDTF">2011-05-27T18:59:00Z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GIAPIC++ICD50-02042008</vt:lpwstr>
  </property>
  <property fmtid="{D5CDD505-2E9C-101B-9397-08002B2CF9AE}" pid="3" name="Version">
    <vt:lpwstr>08</vt:lpwstr>
  </property>
  <property fmtid="{D5CDD505-2E9C-101B-9397-08002B2CF9AE}" pid="4" name="ICD Number">
    <vt:lpwstr>ICD50</vt:lpwstr>
  </property>
</Properties>
</file>